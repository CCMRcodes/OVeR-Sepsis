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3FC7C" w14:textId="77777777" w:rsidR="003F4B47" w:rsidRPr="002F2924" w:rsidRDefault="00015C25" w:rsidP="00015C25">
      <w:pPr>
        <w:jc w:val="center"/>
        <w:rPr>
          <w:b/>
          <w:sz w:val="28"/>
          <w:szCs w:val="28"/>
        </w:rPr>
      </w:pPr>
      <w:proofErr w:type="spellStart"/>
      <w:r w:rsidRPr="002F2924">
        <w:rPr>
          <w:b/>
          <w:sz w:val="28"/>
          <w:szCs w:val="28"/>
        </w:rPr>
        <w:t>OVeRSepsis</w:t>
      </w:r>
      <w:proofErr w:type="spellEnd"/>
      <w:r w:rsidRPr="002F2924">
        <w:rPr>
          <w:b/>
          <w:sz w:val="28"/>
          <w:szCs w:val="28"/>
        </w:rPr>
        <w:t xml:space="preserve"> Telephone Cohort Building SOP</w:t>
      </w:r>
    </w:p>
    <w:p w14:paraId="6329E382" w14:textId="77777777" w:rsidR="00587B76" w:rsidRDefault="00444E3E" w:rsidP="00444E3E">
      <w:pPr>
        <w:rPr>
          <w:b/>
          <w:sz w:val="24"/>
          <w:szCs w:val="24"/>
        </w:rPr>
      </w:pPr>
      <w:r w:rsidRPr="002F2924">
        <w:rPr>
          <w:b/>
          <w:sz w:val="24"/>
          <w:szCs w:val="24"/>
        </w:rPr>
        <w:t>Step 1.</w:t>
      </w:r>
      <w:r w:rsidR="002F2924" w:rsidRPr="002F2924">
        <w:rPr>
          <w:b/>
          <w:sz w:val="24"/>
          <w:szCs w:val="24"/>
        </w:rPr>
        <w:t xml:space="preserve"> P</w:t>
      </w:r>
      <w:r w:rsidR="00A673FC">
        <w:rPr>
          <w:b/>
          <w:sz w:val="24"/>
          <w:szCs w:val="24"/>
        </w:rPr>
        <w:t>ull inpatient data from CDW (SAS code</w:t>
      </w:r>
      <w:r w:rsidR="002F2924" w:rsidRPr="002F2924">
        <w:rPr>
          <w:b/>
          <w:sz w:val="24"/>
          <w:szCs w:val="24"/>
        </w:rPr>
        <w:t>)</w:t>
      </w:r>
    </w:p>
    <w:p w14:paraId="5909D07C" w14:textId="71FA49D3" w:rsidR="000B20C6" w:rsidRPr="00197C78" w:rsidRDefault="000B20C6" w:rsidP="000B20C6">
      <w:pPr>
        <w:rPr>
          <w:color w:val="7030A0"/>
        </w:rPr>
      </w:pPr>
      <w:r w:rsidRPr="00DD73E6">
        <w:t xml:space="preserve">Code location (file name): </w:t>
      </w:r>
      <w:r w:rsidRPr="00A11E58">
        <w:rPr>
          <w:color w:val="5B9BD5" w:themeColor="accent1"/>
        </w:rPr>
        <w:t>P:\Codes\Shirley Codes\Pull Data SQL Codes\Final codes to run</w:t>
      </w:r>
    </w:p>
    <w:p w14:paraId="68901237" w14:textId="77777777" w:rsidR="000B20C6" w:rsidRPr="00DD73E6" w:rsidRDefault="000B20C6" w:rsidP="00444E3E">
      <w:pPr>
        <w:pStyle w:val="ListParagraph"/>
        <w:numPr>
          <w:ilvl w:val="0"/>
          <w:numId w:val="1"/>
        </w:numPr>
      </w:pPr>
      <w:r w:rsidRPr="00DD73E6">
        <w:t>File nam</w:t>
      </w:r>
      <w:r w:rsidR="00A673FC" w:rsidRPr="00DD73E6">
        <w:t>e: Step1_OSinpatient_cdwpull.sas</w:t>
      </w:r>
    </w:p>
    <w:p w14:paraId="7A17BAC4" w14:textId="77777777" w:rsidR="006F149F" w:rsidRPr="00DD73E6" w:rsidRDefault="006F149F" w:rsidP="00444E3E">
      <w:r w:rsidRPr="00DD73E6">
        <w:rPr>
          <w:i/>
          <w:u w:val="single"/>
        </w:rPr>
        <w:t>Description</w:t>
      </w:r>
      <w:r w:rsidR="00587B76" w:rsidRPr="00DD73E6">
        <w:rPr>
          <w:i/>
          <w:u w:val="single"/>
        </w:rPr>
        <w:t xml:space="preserve"> to determine pull date ranges</w:t>
      </w:r>
      <w:r w:rsidRPr="00DD73E6">
        <w:t xml:space="preserve">: </w:t>
      </w:r>
      <w:r w:rsidR="00A673FC" w:rsidRPr="00DD73E6">
        <w:t xml:space="preserve">Pull </w:t>
      </w:r>
      <w:r w:rsidRPr="00DD73E6">
        <w:t xml:space="preserve">all </w:t>
      </w:r>
      <w:r w:rsidR="00444E3E" w:rsidRPr="00DD73E6">
        <w:t xml:space="preserve">patients </w:t>
      </w:r>
      <w:r w:rsidRPr="00DD73E6">
        <w:t xml:space="preserve">that were admitted </w:t>
      </w:r>
      <w:r w:rsidR="00A673FC" w:rsidRPr="00DD73E6">
        <w:t xml:space="preserve">from national VA </w:t>
      </w:r>
      <w:r w:rsidRPr="00DD73E6">
        <w:t>facilities. Example, if pull date (today) is 11/9/21, want patients who were discharged in the previous 16 – 2 days prior to pull date. So d</w:t>
      </w:r>
      <w:r w:rsidR="00A673FC" w:rsidRPr="00DD73E6">
        <w:t>ischarge dates are between 10/24</w:t>
      </w:r>
      <w:r w:rsidRPr="00DD73E6">
        <w:t xml:space="preserve">/21-11/7/21. </w:t>
      </w:r>
    </w:p>
    <w:p w14:paraId="7B64FBE4" w14:textId="77777777" w:rsidR="003F0AB3" w:rsidRPr="00DD73E6" w:rsidRDefault="00A91600" w:rsidP="00444E3E">
      <w:r w:rsidRPr="00DD73E6">
        <w:t>Hospital length of stay (LOS)</w:t>
      </w:r>
      <w:r w:rsidR="006F149F" w:rsidRPr="00DD73E6">
        <w:t xml:space="preserve"> for </w:t>
      </w:r>
      <w:proofErr w:type="spellStart"/>
      <w:r w:rsidR="006F149F" w:rsidRPr="00DD73E6">
        <w:t>OverSepsis</w:t>
      </w:r>
      <w:proofErr w:type="spellEnd"/>
      <w:r w:rsidR="00587B76" w:rsidRPr="00DD73E6">
        <w:t xml:space="preserve"> wanted</w:t>
      </w:r>
      <w:r w:rsidR="006F149F" w:rsidRPr="00DD73E6">
        <w:t xml:space="preserve"> is between 3-42 days, </w:t>
      </w:r>
      <w:r w:rsidR="00A673FC" w:rsidRPr="00DD73E6">
        <w:t>so count 42 days back from 10/24</w:t>
      </w:r>
      <w:r w:rsidR="006F149F" w:rsidRPr="00DD73E6">
        <w:t>/21 (because it’s the earliest betw</w:t>
      </w:r>
      <w:r w:rsidR="00A673FC" w:rsidRPr="00DD73E6">
        <w:t>een the 2 discharge dates: 10/24</w:t>
      </w:r>
      <w:r w:rsidR="006F149F" w:rsidRPr="00DD73E6">
        <w:t>/21 vs. 11/7/21</w:t>
      </w:r>
      <w:r w:rsidR="00587B76" w:rsidRPr="00DD73E6">
        <w:t>)</w:t>
      </w:r>
      <w:r w:rsidR="006F149F" w:rsidRPr="00DD73E6">
        <w:t xml:space="preserve">. </w:t>
      </w:r>
    </w:p>
    <w:p w14:paraId="6C20626C" w14:textId="77777777" w:rsidR="00A673FC" w:rsidRPr="00DD73E6" w:rsidRDefault="00A673FC" w:rsidP="00444E3E">
      <w:r w:rsidRPr="00DD73E6">
        <w:t xml:space="preserve">Dates are formulated automatically from today’s pull date so </w:t>
      </w:r>
      <w:r w:rsidR="00562D5E" w:rsidRPr="00DD73E6">
        <w:t xml:space="preserve">no </w:t>
      </w:r>
      <w:r w:rsidRPr="00DD73E6">
        <w:t>need to change anything:</w:t>
      </w:r>
    </w:p>
    <w:p w14:paraId="316CA82B" w14:textId="77777777" w:rsidR="00A673FC" w:rsidRPr="00DD73E6" w:rsidRDefault="00A673FC" w:rsidP="00A673F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 w:rsidRPr="00DD73E6">
        <w:rPr>
          <w:rFonts w:cs="Courier New"/>
          <w:color w:val="FF0000"/>
          <w:shd w:val="clear" w:color="auto" w:fill="FFFFFF"/>
        </w:rPr>
        <w:t>declare</w:t>
      </w:r>
      <w:r w:rsidRPr="00DD73E6">
        <w:rPr>
          <w:rFonts w:cs="Courier New"/>
          <w:color w:val="000000"/>
          <w:shd w:val="clear" w:color="auto" w:fill="FFFFFF"/>
        </w:rPr>
        <w:t xml:space="preserve"> @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currentdate</w:t>
      </w:r>
      <w:proofErr w:type="spellEnd"/>
      <w:r w:rsidRPr="00DD73E6">
        <w:rPr>
          <w:rFonts w:cs="Courier New"/>
          <w:color w:val="000000"/>
          <w:shd w:val="clear" w:color="auto" w:fill="FFFFFF"/>
        </w:rPr>
        <w:t xml:space="preserve"> date=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getdate</w:t>
      </w:r>
      <w:proofErr w:type="spellEnd"/>
      <w:r w:rsidRPr="00DD73E6">
        <w:rPr>
          <w:rFonts w:cs="Courier New"/>
          <w:color w:val="000000"/>
          <w:shd w:val="clear" w:color="auto" w:fill="FFFFFF"/>
        </w:rPr>
        <w:t>();</w:t>
      </w:r>
    </w:p>
    <w:p w14:paraId="307C58DB" w14:textId="77777777" w:rsidR="00A673FC" w:rsidRPr="00DD73E6" w:rsidRDefault="00A673FC" w:rsidP="00A673F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 w:rsidRPr="00DD73E6">
        <w:rPr>
          <w:rFonts w:cs="Courier New"/>
          <w:color w:val="FF0000"/>
          <w:shd w:val="clear" w:color="auto" w:fill="FFFFFF"/>
        </w:rPr>
        <w:t>declare</w:t>
      </w:r>
      <w:r w:rsidRPr="00DD73E6">
        <w:rPr>
          <w:rFonts w:cs="Courier New"/>
          <w:color w:val="000000"/>
          <w:shd w:val="clear" w:color="auto" w:fill="FFFFFF"/>
        </w:rPr>
        <w:t xml:space="preserve"> @startdate2 date=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getdate</w:t>
      </w:r>
      <w:proofErr w:type="spellEnd"/>
      <w:r w:rsidRPr="00DD73E6">
        <w:rPr>
          <w:rFonts w:cs="Courier New"/>
          <w:color w:val="000000"/>
          <w:shd w:val="clear" w:color="auto" w:fill="FFFFFF"/>
        </w:rPr>
        <w:t>()-</w:t>
      </w:r>
      <w:r w:rsidRPr="00DD73E6">
        <w:rPr>
          <w:rFonts w:cs="Courier New"/>
          <w:b/>
          <w:bCs/>
          <w:color w:val="008080"/>
          <w:shd w:val="clear" w:color="auto" w:fill="FFFFFF"/>
        </w:rPr>
        <w:t>58</w:t>
      </w:r>
      <w:r w:rsidRPr="00DD73E6">
        <w:rPr>
          <w:rFonts w:cs="Courier New"/>
          <w:color w:val="000000"/>
          <w:shd w:val="clear" w:color="auto" w:fill="FFFFFF"/>
        </w:rPr>
        <w:t>; /*16+42=58*/</w:t>
      </w:r>
    </w:p>
    <w:p w14:paraId="2D699E3B" w14:textId="77777777" w:rsidR="00697D21" w:rsidRDefault="00A673FC" w:rsidP="00A673FC">
      <w:pPr>
        <w:rPr>
          <w:rFonts w:cs="Courier New"/>
          <w:color w:val="000000"/>
          <w:shd w:val="clear" w:color="auto" w:fill="FFFFFF"/>
        </w:rPr>
      </w:pPr>
      <w:r w:rsidRPr="00DD73E6">
        <w:rPr>
          <w:rFonts w:cs="Courier New"/>
          <w:color w:val="FF0000"/>
          <w:shd w:val="clear" w:color="auto" w:fill="FFFFFF"/>
        </w:rPr>
        <w:t>declare</w:t>
      </w:r>
      <w:r w:rsidRPr="00DD73E6">
        <w:rPr>
          <w:rFonts w:cs="Courier New"/>
          <w:color w:val="000000"/>
          <w:shd w:val="clear" w:color="auto" w:fill="FFFFFF"/>
        </w:rPr>
        <w:t xml:space="preserve"> @enddate2 date=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getdate</w:t>
      </w:r>
      <w:proofErr w:type="spellEnd"/>
      <w:r w:rsidRPr="00DD73E6">
        <w:rPr>
          <w:rFonts w:cs="Courier New"/>
          <w:color w:val="000000"/>
          <w:shd w:val="clear" w:color="auto" w:fill="FFFFFF"/>
        </w:rPr>
        <w:t>()-</w:t>
      </w:r>
      <w:r w:rsidRPr="00DD73E6">
        <w:rPr>
          <w:rFonts w:cs="Courier New"/>
          <w:b/>
          <w:bCs/>
          <w:color w:val="008080"/>
          <w:shd w:val="clear" w:color="auto" w:fill="FFFFFF"/>
        </w:rPr>
        <w:t>5</w:t>
      </w:r>
      <w:r w:rsidRPr="00DD73E6">
        <w:rPr>
          <w:rFonts w:cs="Courier New"/>
          <w:color w:val="000000"/>
          <w:shd w:val="clear" w:color="auto" w:fill="FFFFFF"/>
        </w:rPr>
        <w:t>; /*2+3=5*/</w:t>
      </w:r>
    </w:p>
    <w:p w14:paraId="52657E9A" w14:textId="77777777" w:rsidR="00697D21" w:rsidRDefault="00697D21" w:rsidP="00697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</w:p>
    <w:p w14:paraId="1AB6B283" w14:textId="77777777" w:rsidR="003F0AB3" w:rsidRDefault="00DD73E6" w:rsidP="00444E3E">
      <w:r w:rsidRPr="00DD73E6">
        <w:rPr>
          <w:highlight w:val="yellow"/>
        </w:rPr>
        <w:t>TO DO:</w:t>
      </w:r>
      <w:r w:rsidRPr="00DD73E6">
        <w:t xml:space="preserve"> Select entire program and hit run, no need to change anything</w:t>
      </w:r>
    </w:p>
    <w:p w14:paraId="6DEB19E3" w14:textId="45899672" w:rsidR="00197C78" w:rsidRDefault="00197C78" w:rsidP="00444E3E">
      <w:pPr>
        <w:rPr>
          <w:color w:val="5B9BD5" w:themeColor="accent1"/>
          <w:sz w:val="24"/>
          <w:szCs w:val="24"/>
        </w:rPr>
      </w:pPr>
      <w:r w:rsidRPr="00951419">
        <w:rPr>
          <w:sz w:val="24"/>
          <w:szCs w:val="24"/>
        </w:rPr>
        <w:t xml:space="preserve">The output VAPD datasets will be saved in folder: </w:t>
      </w:r>
      <w:r w:rsidR="00DE0736">
        <w:rPr>
          <w:color w:val="7030A0"/>
          <w:sz w:val="24"/>
          <w:szCs w:val="24"/>
        </w:rPr>
        <w:t>/data/dart/2021</w:t>
      </w:r>
      <w:r w:rsidRPr="00A11E58">
        <w:rPr>
          <w:color w:val="7030A0"/>
          <w:sz w:val="24"/>
          <w:szCs w:val="24"/>
        </w:rPr>
        <w:t xml:space="preserve">/Data/inpatient </w:t>
      </w:r>
    </w:p>
    <w:p w14:paraId="6F4D128C" w14:textId="77777777" w:rsidR="00197C78" w:rsidRPr="00197C78" w:rsidRDefault="00197C78" w:rsidP="00444E3E">
      <w:pPr>
        <w:rPr>
          <w:rFonts w:cs="Courier New"/>
          <w:color w:val="000000"/>
          <w:shd w:val="clear" w:color="auto" w:fill="FFFFFF"/>
        </w:rPr>
      </w:pPr>
      <w:r w:rsidRPr="00DD73E6">
        <w:rPr>
          <w:rFonts w:cs="Courier New"/>
          <w:color w:val="000000"/>
          <w:shd w:val="clear" w:color="auto" w:fill="FFFFFF"/>
        </w:rPr>
        <w:t>Once the SAS dataset is saved as sepsis.OS_cohort_&amp;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todaysdate</w:t>
      </w:r>
      <w:proofErr w:type="spellEnd"/>
      <w:r w:rsidRPr="00DD73E6">
        <w:rPr>
          <w:rFonts w:cs="Courier New"/>
          <w:color w:val="000000"/>
          <w:shd w:val="clear" w:color="auto" w:fill="FFFFFF"/>
        </w:rPr>
        <w:t xml:space="preserve">, same dataset is uploaded into CDW space as 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dflt.OS_cohort_yyyymmdd</w:t>
      </w:r>
      <w:proofErr w:type="spellEnd"/>
    </w:p>
    <w:p w14:paraId="7ACD7313" w14:textId="5ACF1398" w:rsidR="00DD73E6" w:rsidRDefault="00DD73E6" w:rsidP="00444E3E">
      <w:pPr>
        <w:rPr>
          <w:rFonts w:cs="Courier New"/>
          <w:color w:val="000000"/>
          <w:shd w:val="clear" w:color="auto" w:fill="FFFFFF"/>
        </w:rPr>
      </w:pPr>
      <w:r w:rsidRPr="00DD73E6">
        <w:rPr>
          <w:highlight w:val="yellow"/>
        </w:rPr>
        <w:t>TO CHECK:</w:t>
      </w:r>
      <w:r>
        <w:t xml:space="preserve"> that all the datasets: </w:t>
      </w:r>
      <w:r w:rsidR="00B82E83">
        <w:t xml:space="preserve">1) </w:t>
      </w:r>
      <w:r w:rsidRPr="00DD73E6">
        <w:rPr>
          <w:rFonts w:cs="Courier New"/>
          <w:color w:val="000000"/>
          <w:shd w:val="clear" w:color="auto" w:fill="FFFFFF"/>
        </w:rPr>
        <w:t>sepsis.OS_cohort_&amp;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todaysdate</w:t>
      </w:r>
      <w:proofErr w:type="spellEnd"/>
      <w:r w:rsidR="00B82E83">
        <w:rPr>
          <w:rFonts w:cs="Courier New"/>
          <w:color w:val="000000"/>
          <w:shd w:val="clear" w:color="auto" w:fill="FFFFFF"/>
        </w:rPr>
        <w:t xml:space="preserve"> </w:t>
      </w:r>
      <w:r>
        <w:rPr>
          <w:rFonts w:cs="Courier New"/>
          <w:color w:val="000000"/>
          <w:shd w:val="clear" w:color="auto" w:fill="FFFFFF"/>
        </w:rPr>
        <w:t xml:space="preserve"> </w:t>
      </w:r>
      <w:r w:rsidR="00B82E83">
        <w:rPr>
          <w:rFonts w:cs="Courier New"/>
          <w:color w:val="000000"/>
          <w:shd w:val="clear" w:color="auto" w:fill="FFFFFF"/>
        </w:rPr>
        <w:t xml:space="preserve">2) </w:t>
      </w:r>
      <w:proofErr w:type="spellStart"/>
      <w:r w:rsidRPr="00DD73E6">
        <w:rPr>
          <w:rFonts w:cs="Courier New"/>
          <w:color w:val="000000"/>
          <w:shd w:val="clear" w:color="auto" w:fill="FFFFFF"/>
        </w:rPr>
        <w:t>dflt.OS_cohort_yyyymmdd</w:t>
      </w:r>
      <w:proofErr w:type="spellEnd"/>
      <w:r>
        <w:rPr>
          <w:rFonts w:cs="Courier New"/>
          <w:color w:val="000000"/>
          <w:shd w:val="clear" w:color="auto" w:fill="FFFFFF"/>
        </w:rPr>
        <w:t xml:space="preserve"> are there </w:t>
      </w:r>
    </w:p>
    <w:p w14:paraId="315E70A0" w14:textId="1EDDB2C4" w:rsidR="00985185" w:rsidRPr="00DD73E6" w:rsidRDefault="00985185" w:rsidP="00444E3E"/>
    <w:p w14:paraId="0F136E03" w14:textId="77777777" w:rsidR="002F2924" w:rsidRDefault="002F2924" w:rsidP="00444E3E">
      <w:pPr>
        <w:rPr>
          <w:b/>
          <w:sz w:val="24"/>
          <w:szCs w:val="24"/>
        </w:rPr>
      </w:pPr>
      <w:r w:rsidRPr="002F2924">
        <w:rPr>
          <w:b/>
          <w:sz w:val="24"/>
          <w:szCs w:val="24"/>
        </w:rPr>
        <w:t>Step 2. Run the SAS code to collapse data pulled from Step 1 into a VA to VA VAPD</w:t>
      </w:r>
      <w:r w:rsidR="006D0335">
        <w:rPr>
          <w:b/>
          <w:sz w:val="24"/>
          <w:szCs w:val="24"/>
        </w:rPr>
        <w:t xml:space="preserve"> (SAS code</w:t>
      </w:r>
      <w:r w:rsidR="006D0335" w:rsidRPr="002F2924">
        <w:rPr>
          <w:b/>
          <w:sz w:val="24"/>
          <w:szCs w:val="24"/>
        </w:rPr>
        <w:t>)</w:t>
      </w:r>
    </w:p>
    <w:p w14:paraId="7770324B" w14:textId="53A4784F" w:rsidR="000B20C6" w:rsidRPr="00951419" w:rsidRDefault="000B20C6" w:rsidP="000B20C6">
      <w:pPr>
        <w:rPr>
          <w:sz w:val="24"/>
          <w:szCs w:val="24"/>
        </w:rPr>
      </w:pPr>
      <w:r w:rsidRPr="00951419">
        <w:rPr>
          <w:sz w:val="24"/>
          <w:szCs w:val="24"/>
        </w:rPr>
        <w:t>Code location (file name):</w:t>
      </w:r>
      <w:r w:rsidRPr="00197C78">
        <w:rPr>
          <w:color w:val="7030A0"/>
          <w:sz w:val="24"/>
          <w:szCs w:val="24"/>
        </w:rPr>
        <w:t xml:space="preserve"> </w:t>
      </w:r>
      <w:r w:rsidR="00DE0736">
        <w:rPr>
          <w:color w:val="5B9BD5" w:themeColor="accent1"/>
          <w:sz w:val="24"/>
          <w:szCs w:val="24"/>
        </w:rPr>
        <w:t>P:</w:t>
      </w:r>
      <w:r w:rsidRPr="00A11E58">
        <w:rPr>
          <w:color w:val="5B9BD5" w:themeColor="accent1"/>
          <w:sz w:val="24"/>
          <w:szCs w:val="24"/>
        </w:rPr>
        <w:t>\Codes\Shirley Codes\Pull Data SQL Codes\Final codes to run</w:t>
      </w:r>
    </w:p>
    <w:p w14:paraId="264652D8" w14:textId="77777777" w:rsidR="000B20C6" w:rsidRPr="00951419" w:rsidRDefault="000B20C6" w:rsidP="00444E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19">
        <w:rPr>
          <w:sz w:val="24"/>
          <w:szCs w:val="24"/>
        </w:rPr>
        <w:t>File name: Step2_VAtoVAVAPD.sas</w:t>
      </w:r>
    </w:p>
    <w:p w14:paraId="72E4FC03" w14:textId="77777777" w:rsidR="00576FE2" w:rsidRPr="00951419" w:rsidRDefault="000D0651" w:rsidP="00DE11CC">
      <w:pPr>
        <w:rPr>
          <w:sz w:val="24"/>
          <w:szCs w:val="24"/>
        </w:rPr>
      </w:pPr>
      <w:r w:rsidRPr="00951419">
        <w:rPr>
          <w:sz w:val="24"/>
          <w:szCs w:val="24"/>
        </w:rPr>
        <w:t xml:space="preserve">This SAS code will </w:t>
      </w:r>
      <w:r w:rsidR="00C67E03" w:rsidRPr="00951419">
        <w:rPr>
          <w:sz w:val="24"/>
          <w:szCs w:val="24"/>
        </w:rPr>
        <w:t>collapse</w:t>
      </w:r>
      <w:r w:rsidRPr="00951419">
        <w:rPr>
          <w:sz w:val="24"/>
          <w:szCs w:val="24"/>
        </w:rPr>
        <w:t xml:space="preserve"> the data pulled in from step 1 into a VA to VA VAPD dataset with new_admitdate3 and new_dischargedate3 fields. </w:t>
      </w:r>
    </w:p>
    <w:p w14:paraId="55A4ED3C" w14:textId="77777777" w:rsidR="009041F3" w:rsidRDefault="00270489" w:rsidP="00270489">
      <w:pPr>
        <w:rPr>
          <w:sz w:val="24"/>
          <w:szCs w:val="24"/>
        </w:rPr>
      </w:pPr>
      <w:r w:rsidRPr="00951419">
        <w:rPr>
          <w:sz w:val="24"/>
          <w:szCs w:val="24"/>
          <w:highlight w:val="yellow"/>
        </w:rPr>
        <w:t>TO DO:</w:t>
      </w:r>
      <w:r w:rsidR="009041F3" w:rsidRPr="00951419">
        <w:rPr>
          <w:sz w:val="24"/>
          <w:szCs w:val="24"/>
        </w:rPr>
        <w:t xml:space="preserve"> Select all code and hit run.</w:t>
      </w:r>
    </w:p>
    <w:p w14:paraId="332DF13D" w14:textId="2308355C" w:rsidR="00197C78" w:rsidRPr="00197C78" w:rsidRDefault="00197C78" w:rsidP="00270489">
      <w:pPr>
        <w:rPr>
          <w:sz w:val="24"/>
          <w:szCs w:val="24"/>
        </w:rPr>
      </w:pPr>
      <w:r w:rsidRPr="00951419">
        <w:rPr>
          <w:sz w:val="24"/>
          <w:szCs w:val="24"/>
        </w:rPr>
        <w:t xml:space="preserve">The output VAPD datasets will be saved in folder: </w:t>
      </w:r>
      <w:r w:rsidRPr="00A11E58">
        <w:rPr>
          <w:color w:val="7030A0"/>
          <w:sz w:val="24"/>
          <w:szCs w:val="24"/>
        </w:rPr>
        <w:t xml:space="preserve">/data/dart/2021/Data/inpatient </w:t>
      </w:r>
    </w:p>
    <w:p w14:paraId="048C6DDB" w14:textId="0C791686" w:rsidR="009041F3" w:rsidRDefault="00F51CF3" w:rsidP="00270489">
      <w:pPr>
        <w:rPr>
          <w:sz w:val="24"/>
          <w:szCs w:val="24"/>
        </w:rPr>
      </w:pPr>
      <w:r w:rsidRPr="00F51CF3">
        <w:rPr>
          <w:sz w:val="24"/>
          <w:szCs w:val="24"/>
          <w:highlight w:val="yellow"/>
        </w:rPr>
        <w:t>To CHECK:</w:t>
      </w:r>
      <w:r>
        <w:rPr>
          <w:sz w:val="24"/>
          <w:szCs w:val="24"/>
        </w:rPr>
        <w:t xml:space="preserve"> Output dataset is called</w:t>
      </w:r>
      <w:r w:rsidR="009041F3" w:rsidRPr="00951419">
        <w:rPr>
          <w:sz w:val="24"/>
          <w:szCs w:val="24"/>
        </w:rPr>
        <w:t xml:space="preserve"> </w:t>
      </w:r>
      <w:proofErr w:type="spellStart"/>
      <w:r w:rsidR="009041F3" w:rsidRPr="00951419">
        <w:rPr>
          <w:sz w:val="24"/>
          <w:szCs w:val="24"/>
        </w:rPr>
        <w:t>sepsis.VAtoVA_daily</w:t>
      </w:r>
      <w:r>
        <w:rPr>
          <w:sz w:val="24"/>
          <w:szCs w:val="24"/>
        </w:rPr>
        <w:t>_yyyymmdd</w:t>
      </w:r>
      <w:proofErr w:type="spellEnd"/>
      <w:r w:rsidR="009041F3" w:rsidRPr="00951419">
        <w:rPr>
          <w:sz w:val="24"/>
          <w:szCs w:val="24"/>
        </w:rPr>
        <w:t xml:space="preserve"> (</w:t>
      </w:r>
      <w:r w:rsidR="000F3CCF" w:rsidRPr="00951419">
        <w:rPr>
          <w:sz w:val="24"/>
          <w:szCs w:val="24"/>
        </w:rPr>
        <w:t>this daily dataset includes day 0s</w:t>
      </w:r>
      <w:r w:rsidR="009041F3" w:rsidRPr="00951419">
        <w:rPr>
          <w:sz w:val="24"/>
          <w:szCs w:val="24"/>
        </w:rPr>
        <w:t>).</w:t>
      </w:r>
    </w:p>
    <w:p w14:paraId="478E13B9" w14:textId="7E6FAAB9" w:rsidR="00F51CF3" w:rsidRPr="00951419" w:rsidRDefault="00F51CF3" w:rsidP="00270489">
      <w:pPr>
        <w:rPr>
          <w:sz w:val="24"/>
          <w:szCs w:val="24"/>
        </w:rPr>
      </w:pPr>
    </w:p>
    <w:p w14:paraId="30978729" w14:textId="77777777" w:rsidR="001E14B2" w:rsidRDefault="001E14B2" w:rsidP="001E14B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3. Use SAS Pass Thru to pull in additional data needed from C</w:t>
      </w:r>
      <w:r w:rsidR="006D0335">
        <w:rPr>
          <w:b/>
          <w:sz w:val="24"/>
          <w:szCs w:val="24"/>
        </w:rPr>
        <w:t>DW to determine Sepsis patients (SAS code</w:t>
      </w:r>
      <w:r w:rsidR="006D0335" w:rsidRPr="002F2924">
        <w:rPr>
          <w:b/>
          <w:sz w:val="24"/>
          <w:szCs w:val="24"/>
        </w:rPr>
        <w:t>)</w:t>
      </w:r>
    </w:p>
    <w:p w14:paraId="4028F966" w14:textId="3E7AC1BA" w:rsidR="00422670" w:rsidRPr="00951419" w:rsidRDefault="00422670" w:rsidP="006D0335">
      <w:pPr>
        <w:rPr>
          <w:sz w:val="24"/>
          <w:szCs w:val="24"/>
        </w:rPr>
      </w:pPr>
      <w:r w:rsidRPr="00951419">
        <w:rPr>
          <w:sz w:val="24"/>
          <w:szCs w:val="24"/>
        </w:rPr>
        <w:t xml:space="preserve">Code location (file name): </w:t>
      </w:r>
      <w:r w:rsidR="006D0335" w:rsidRPr="00A11E58">
        <w:rPr>
          <w:color w:val="5B9BD5" w:themeColor="accent1"/>
          <w:sz w:val="24"/>
          <w:szCs w:val="24"/>
        </w:rPr>
        <w:t>P:</w:t>
      </w:r>
      <w:bookmarkStart w:id="0" w:name="_GoBack"/>
      <w:bookmarkEnd w:id="0"/>
      <w:r w:rsidR="006D0335" w:rsidRPr="00A11E58">
        <w:rPr>
          <w:color w:val="5B9BD5" w:themeColor="accent1"/>
          <w:sz w:val="24"/>
          <w:szCs w:val="24"/>
        </w:rPr>
        <w:t>\Codes\Shirley Codes\Pull Data SQL Codes\Final codes to run</w:t>
      </w:r>
    </w:p>
    <w:p w14:paraId="7EF49F29" w14:textId="77777777" w:rsidR="006D0335" w:rsidRDefault="00422670" w:rsidP="006D03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1419">
        <w:rPr>
          <w:sz w:val="24"/>
          <w:szCs w:val="24"/>
        </w:rPr>
        <w:t>File name: Step3_SASPT_pullsepsisdata.sas</w:t>
      </w:r>
    </w:p>
    <w:p w14:paraId="1CA80800" w14:textId="77777777" w:rsidR="00322487" w:rsidRDefault="006D0335" w:rsidP="0032248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the SAS Pass Thru code to pull in additional data components from CDW </w:t>
      </w:r>
      <w:r w:rsidR="007F364F">
        <w:rPr>
          <w:sz w:val="24"/>
          <w:szCs w:val="24"/>
        </w:rPr>
        <w:t xml:space="preserve">for further data management </w:t>
      </w:r>
      <w:r>
        <w:rPr>
          <w:sz w:val="24"/>
          <w:szCs w:val="24"/>
        </w:rPr>
        <w:t xml:space="preserve">to identify sepsis </w:t>
      </w:r>
      <w:r w:rsidR="007F364F">
        <w:rPr>
          <w:sz w:val="24"/>
          <w:szCs w:val="24"/>
        </w:rPr>
        <w:t>telephone cohort</w:t>
      </w:r>
      <w:r>
        <w:rPr>
          <w:sz w:val="24"/>
          <w:szCs w:val="24"/>
        </w:rPr>
        <w:t xml:space="preserve"> from Step 2.</w:t>
      </w:r>
      <w:r w:rsidR="00322487">
        <w:rPr>
          <w:sz w:val="24"/>
          <w:szCs w:val="24"/>
        </w:rPr>
        <w:t xml:space="preserve"> </w:t>
      </w:r>
    </w:p>
    <w:p w14:paraId="3720A1E8" w14:textId="0C0AFD67" w:rsidR="00322487" w:rsidRPr="00322487" w:rsidRDefault="00322487" w:rsidP="00322487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  <w:shd w:val="clear" w:color="auto" w:fill="FFFFFF"/>
        </w:rPr>
      </w:pPr>
      <w:r w:rsidRPr="00322487">
        <w:rPr>
          <w:sz w:val="24"/>
          <w:szCs w:val="24"/>
        </w:rPr>
        <w:t xml:space="preserve">Using: </w:t>
      </w:r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>declare @</w:t>
      </w:r>
      <w:proofErr w:type="spellStart"/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>currentdate</w:t>
      </w:r>
      <w:proofErr w:type="spellEnd"/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 xml:space="preserve"> date=</w:t>
      </w:r>
      <w:proofErr w:type="spellStart"/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>getdate</w:t>
      </w:r>
      <w:proofErr w:type="spellEnd"/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>()</w:t>
      </w:r>
    </w:p>
    <w:p w14:paraId="098AD153" w14:textId="2519034A" w:rsidR="00914592" w:rsidRPr="00322487" w:rsidRDefault="00322487" w:rsidP="00322487">
      <w:pPr>
        <w:rPr>
          <w:sz w:val="24"/>
          <w:szCs w:val="24"/>
        </w:rPr>
      </w:pPr>
      <w:r>
        <w:rPr>
          <w:rFonts w:cs="Courier New"/>
          <w:color w:val="000000"/>
          <w:sz w:val="24"/>
          <w:szCs w:val="24"/>
          <w:shd w:val="clear" w:color="auto" w:fill="FFFFFF"/>
        </w:rPr>
        <w:t xml:space="preserve">            </w:t>
      </w:r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>declare @startdate2 date=</w:t>
      </w:r>
      <w:proofErr w:type="spellStart"/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>getdate</w:t>
      </w:r>
      <w:proofErr w:type="spellEnd"/>
      <w:r w:rsidRPr="00322487">
        <w:rPr>
          <w:rFonts w:cs="Courier New"/>
          <w:color w:val="000000"/>
          <w:sz w:val="24"/>
          <w:szCs w:val="24"/>
          <w:shd w:val="clear" w:color="auto" w:fill="FFFFFF"/>
        </w:rPr>
        <w:t>()-</w:t>
      </w:r>
      <w:r w:rsidRPr="00322487">
        <w:rPr>
          <w:rFonts w:cs="Courier New"/>
          <w:b/>
          <w:bCs/>
          <w:color w:val="008080"/>
          <w:sz w:val="24"/>
          <w:szCs w:val="24"/>
          <w:shd w:val="clear" w:color="auto" w:fill="FFFFFF"/>
        </w:rPr>
        <w:t>60</w:t>
      </w:r>
      <w:r>
        <w:rPr>
          <w:rFonts w:cs="Courier New"/>
          <w:b/>
          <w:bCs/>
          <w:color w:val="008080"/>
          <w:sz w:val="24"/>
          <w:szCs w:val="24"/>
          <w:shd w:val="clear" w:color="auto" w:fill="FFFFFF"/>
        </w:rPr>
        <w:t xml:space="preserve">   </w:t>
      </w:r>
      <w:r w:rsidRPr="00322487">
        <w:rPr>
          <w:rFonts w:cs="Courier New"/>
          <w:b/>
          <w:bCs/>
          <w:color w:val="008080"/>
          <w:sz w:val="24"/>
          <w:szCs w:val="24"/>
          <w:shd w:val="clear" w:color="auto" w:fill="FFFFFF"/>
        </w:rPr>
        <w:t xml:space="preserve"> /*need the 24hr prior to ED arrival data, so extended from -58 to -60*/</w:t>
      </w:r>
    </w:p>
    <w:p w14:paraId="2D8D0025" w14:textId="7DFC5F9D" w:rsidR="001E14B2" w:rsidRPr="00951419" w:rsidRDefault="005C6F7B" w:rsidP="001E14B2">
      <w:pPr>
        <w:rPr>
          <w:sz w:val="24"/>
          <w:szCs w:val="24"/>
        </w:rPr>
      </w:pPr>
      <w:r>
        <w:rPr>
          <w:sz w:val="24"/>
          <w:szCs w:val="24"/>
        </w:rPr>
        <w:t>Data components to pull</w:t>
      </w:r>
      <w:r w:rsidR="001E14B2" w:rsidRPr="00951419">
        <w:rPr>
          <w:sz w:val="24"/>
          <w:szCs w:val="24"/>
        </w:rPr>
        <w:t>:</w:t>
      </w:r>
    </w:p>
    <w:p w14:paraId="154B5E9D" w14:textId="04ED8CBF" w:rsidR="001E14B2" w:rsidRPr="001A650C" w:rsidRDefault="001E14B2" w:rsidP="001E14B2">
      <w:pPr>
        <w:pStyle w:val="ListParagraph"/>
        <w:numPr>
          <w:ilvl w:val="0"/>
          <w:numId w:val="5"/>
        </w:numPr>
      </w:pPr>
      <w:r w:rsidRPr="00951419">
        <w:rPr>
          <w:sz w:val="24"/>
          <w:szCs w:val="24"/>
        </w:rPr>
        <w:t>BMCA ABX meds</w:t>
      </w:r>
      <w:r w:rsidR="001A650C">
        <w:rPr>
          <w:sz w:val="24"/>
          <w:szCs w:val="24"/>
        </w:rPr>
        <w:t xml:space="preserve">: </w:t>
      </w:r>
      <w:r w:rsidR="001A650C" w:rsidRPr="001A650C">
        <w:rPr>
          <w:rFonts w:cs="Courier New"/>
          <w:color w:val="800080"/>
          <w:shd w:val="clear" w:color="auto" w:fill="FFFFFF"/>
        </w:rPr>
        <w:t>/data/dart/2021/Data/meds</w:t>
      </w:r>
    </w:p>
    <w:p w14:paraId="2BAC9599" w14:textId="21E11A2E" w:rsidR="001A650C" w:rsidRPr="001A650C" w:rsidRDefault="001A650C" w:rsidP="001A650C">
      <w:pPr>
        <w:pStyle w:val="ListParagraph"/>
        <w:numPr>
          <w:ilvl w:val="1"/>
          <w:numId w:val="5"/>
        </w:numPr>
      </w:pPr>
      <w:proofErr w:type="spellStart"/>
      <w:r w:rsidRPr="001A650C">
        <w:rPr>
          <w:rFonts w:cs="Courier New"/>
          <w:color w:val="000000"/>
          <w:shd w:val="clear" w:color="auto" w:fill="FFFFFF"/>
        </w:rPr>
        <w:t>BCMA_ABX&amp;todaysdate</w:t>
      </w:r>
      <w:proofErr w:type="spellEnd"/>
    </w:p>
    <w:p w14:paraId="3A3CFEE9" w14:textId="67F79540" w:rsidR="00334844" w:rsidRPr="001A650C" w:rsidRDefault="000C07CB" w:rsidP="00334844">
      <w:pPr>
        <w:pStyle w:val="ListParagraph"/>
        <w:numPr>
          <w:ilvl w:val="0"/>
          <w:numId w:val="5"/>
        </w:numPr>
      </w:pPr>
      <w:proofErr w:type="spellStart"/>
      <w:r w:rsidRPr="00951419">
        <w:rPr>
          <w:sz w:val="24"/>
          <w:szCs w:val="24"/>
        </w:rPr>
        <w:t>P</w:t>
      </w:r>
      <w:r w:rsidR="000473D7" w:rsidRPr="00951419">
        <w:rPr>
          <w:sz w:val="24"/>
          <w:szCs w:val="24"/>
        </w:rPr>
        <w:t>ressor</w:t>
      </w:r>
      <w:proofErr w:type="spellEnd"/>
      <w:r w:rsidR="000473D7" w:rsidRPr="00951419">
        <w:rPr>
          <w:sz w:val="24"/>
          <w:szCs w:val="24"/>
        </w:rPr>
        <w:t xml:space="preserve"> meds</w:t>
      </w:r>
      <w:r w:rsidR="001A650C">
        <w:rPr>
          <w:sz w:val="24"/>
          <w:szCs w:val="24"/>
        </w:rPr>
        <w:t>:</w:t>
      </w:r>
      <w:r w:rsidR="00334844" w:rsidRPr="00334844">
        <w:rPr>
          <w:rFonts w:cs="Courier New"/>
          <w:color w:val="800080"/>
          <w:shd w:val="clear" w:color="auto" w:fill="FFFFFF"/>
        </w:rPr>
        <w:t xml:space="preserve"> </w:t>
      </w:r>
      <w:r w:rsidR="00334844" w:rsidRPr="001A650C">
        <w:rPr>
          <w:rFonts w:cs="Courier New"/>
          <w:color w:val="800080"/>
          <w:shd w:val="clear" w:color="auto" w:fill="FFFFFF"/>
        </w:rPr>
        <w:t>/data/dart/2021/Data/meds</w:t>
      </w:r>
    </w:p>
    <w:p w14:paraId="0871EA56" w14:textId="4175F2EB" w:rsidR="001A650C" w:rsidRPr="00334844" w:rsidRDefault="00334844" w:rsidP="00334844">
      <w:pPr>
        <w:pStyle w:val="ListParagraph"/>
        <w:numPr>
          <w:ilvl w:val="1"/>
          <w:numId w:val="5"/>
        </w:numPr>
      </w:pPr>
      <w:proofErr w:type="spellStart"/>
      <w:r>
        <w:rPr>
          <w:rFonts w:cs="Courier New"/>
          <w:color w:val="000000"/>
          <w:shd w:val="clear" w:color="auto" w:fill="FFFFFF"/>
        </w:rPr>
        <w:t>BCMA_Pressor</w:t>
      </w:r>
      <w:r w:rsidRPr="001A650C">
        <w:rPr>
          <w:rFonts w:cs="Courier New"/>
          <w:color w:val="000000"/>
          <w:shd w:val="clear" w:color="auto" w:fill="FFFFFF"/>
        </w:rPr>
        <w:t>&amp;todaysdate</w:t>
      </w:r>
      <w:proofErr w:type="spellEnd"/>
    </w:p>
    <w:p w14:paraId="5A0A6A23" w14:textId="4464E406" w:rsidR="001E14B2" w:rsidRPr="00951419" w:rsidRDefault="001E14B2" w:rsidP="001E14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1419">
        <w:rPr>
          <w:sz w:val="24"/>
          <w:szCs w:val="24"/>
        </w:rPr>
        <w:t>EDIS arrival time</w:t>
      </w:r>
      <w:r w:rsidR="00BA2940" w:rsidRPr="00951419">
        <w:rPr>
          <w:sz w:val="24"/>
          <w:szCs w:val="24"/>
        </w:rPr>
        <w:t xml:space="preserve">: </w:t>
      </w:r>
      <w:r w:rsidR="00BA2940" w:rsidRPr="00951419">
        <w:rPr>
          <w:rFonts w:cs="Courier New"/>
          <w:color w:val="800080"/>
          <w:sz w:val="24"/>
          <w:szCs w:val="24"/>
          <w:shd w:val="clear" w:color="auto" w:fill="FFFFFF"/>
        </w:rPr>
        <w:t>/data/dart/2021/Data/EDIS</w:t>
      </w:r>
    </w:p>
    <w:p w14:paraId="5C9693F5" w14:textId="77777777" w:rsidR="00BA2940" w:rsidRPr="00951419" w:rsidRDefault="00BA2940" w:rsidP="00BA294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51419">
        <w:rPr>
          <w:rFonts w:cs="Courier New"/>
          <w:color w:val="000000"/>
          <w:sz w:val="24"/>
          <w:szCs w:val="24"/>
          <w:shd w:val="clear" w:color="auto" w:fill="FFFFFF"/>
        </w:rPr>
        <w:t>Edis_arrivaltime&amp;</w:t>
      </w:r>
      <w:r w:rsidR="00A11E58">
        <w:rPr>
          <w:rFonts w:cs="Courier New"/>
          <w:color w:val="000000"/>
          <w:sz w:val="24"/>
          <w:szCs w:val="24"/>
          <w:shd w:val="clear" w:color="auto" w:fill="FFFFFF"/>
        </w:rPr>
        <w:t>todays</w:t>
      </w:r>
      <w:r w:rsidRPr="00951419">
        <w:rPr>
          <w:rFonts w:cs="Courier New"/>
          <w:color w:val="000000"/>
          <w:sz w:val="24"/>
          <w:szCs w:val="24"/>
          <w:shd w:val="clear" w:color="auto" w:fill="FFFFFF"/>
        </w:rPr>
        <w:t>date</w:t>
      </w:r>
      <w:proofErr w:type="spellEnd"/>
    </w:p>
    <w:p w14:paraId="17B716A4" w14:textId="6D8C88ED" w:rsidR="001E14B2" w:rsidRPr="00951419" w:rsidRDefault="001E14B2" w:rsidP="001E14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1419">
        <w:rPr>
          <w:sz w:val="24"/>
          <w:szCs w:val="24"/>
        </w:rPr>
        <w:t>Vitals (</w:t>
      </w:r>
      <w:r w:rsidR="00FF4FA3" w:rsidRPr="00951419">
        <w:rPr>
          <w:sz w:val="24"/>
          <w:szCs w:val="24"/>
        </w:rPr>
        <w:t>respiration, pulse, temperature</w:t>
      </w:r>
      <w:r w:rsidRPr="00951419">
        <w:rPr>
          <w:sz w:val="24"/>
          <w:szCs w:val="24"/>
        </w:rPr>
        <w:t>)</w:t>
      </w:r>
      <w:r w:rsidR="00BA2940" w:rsidRPr="00951419">
        <w:rPr>
          <w:sz w:val="24"/>
          <w:szCs w:val="24"/>
        </w:rPr>
        <w:t>:</w:t>
      </w:r>
      <w:r w:rsidR="00BA2940" w:rsidRPr="00951419">
        <w:rPr>
          <w:rFonts w:cs="Courier New"/>
          <w:color w:val="800080"/>
          <w:sz w:val="24"/>
          <w:szCs w:val="24"/>
          <w:shd w:val="clear" w:color="auto" w:fill="FFFFFF"/>
        </w:rPr>
        <w:t xml:space="preserve"> /data/dart/2021/Data/vitals</w:t>
      </w:r>
    </w:p>
    <w:p w14:paraId="65EC55FC" w14:textId="77777777" w:rsidR="00BA2940" w:rsidRPr="00951419" w:rsidRDefault="00BA2940" w:rsidP="00BA294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51419">
        <w:rPr>
          <w:rFonts w:cs="Courier New"/>
          <w:color w:val="000000"/>
          <w:sz w:val="24"/>
          <w:szCs w:val="24"/>
          <w:shd w:val="clear" w:color="auto" w:fill="FFFFFF"/>
        </w:rPr>
        <w:t>temperature&amp;</w:t>
      </w:r>
      <w:r w:rsidR="00A11E58">
        <w:rPr>
          <w:rFonts w:cs="Courier New"/>
          <w:color w:val="000000"/>
          <w:sz w:val="24"/>
          <w:szCs w:val="24"/>
          <w:shd w:val="clear" w:color="auto" w:fill="FFFFFF"/>
        </w:rPr>
        <w:t>todays</w:t>
      </w:r>
      <w:r w:rsidR="00A11E58" w:rsidRPr="00951419">
        <w:rPr>
          <w:rFonts w:cs="Courier New"/>
          <w:color w:val="000000"/>
          <w:sz w:val="24"/>
          <w:szCs w:val="24"/>
          <w:shd w:val="clear" w:color="auto" w:fill="FFFFFF"/>
        </w:rPr>
        <w:t>date</w:t>
      </w:r>
      <w:proofErr w:type="spellEnd"/>
    </w:p>
    <w:p w14:paraId="36AB9E88" w14:textId="77777777" w:rsidR="00BA2940" w:rsidRPr="00951419" w:rsidRDefault="00BA2940" w:rsidP="00BA294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51419">
        <w:rPr>
          <w:rFonts w:cs="Courier New"/>
          <w:color w:val="000000"/>
          <w:sz w:val="24"/>
          <w:szCs w:val="24"/>
          <w:shd w:val="clear" w:color="auto" w:fill="FFFFFF"/>
        </w:rPr>
        <w:t>pulse&amp;</w:t>
      </w:r>
      <w:r w:rsidR="00A11E58">
        <w:rPr>
          <w:rFonts w:cs="Courier New"/>
          <w:color w:val="000000"/>
          <w:sz w:val="24"/>
          <w:szCs w:val="24"/>
          <w:shd w:val="clear" w:color="auto" w:fill="FFFFFF"/>
        </w:rPr>
        <w:t>todays</w:t>
      </w:r>
      <w:r w:rsidR="00A11E58" w:rsidRPr="00951419">
        <w:rPr>
          <w:rFonts w:cs="Courier New"/>
          <w:color w:val="000000"/>
          <w:sz w:val="24"/>
          <w:szCs w:val="24"/>
          <w:shd w:val="clear" w:color="auto" w:fill="FFFFFF"/>
        </w:rPr>
        <w:t>date</w:t>
      </w:r>
      <w:proofErr w:type="spellEnd"/>
    </w:p>
    <w:p w14:paraId="70ED9627" w14:textId="77777777" w:rsidR="00BA2940" w:rsidRPr="00951419" w:rsidRDefault="00BA2940" w:rsidP="00BA294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951419">
        <w:rPr>
          <w:rFonts w:cs="Courier New"/>
          <w:color w:val="000000"/>
          <w:sz w:val="24"/>
          <w:szCs w:val="24"/>
          <w:shd w:val="clear" w:color="auto" w:fill="FFFFFF"/>
        </w:rPr>
        <w:t>RESPIRATION&amp;</w:t>
      </w:r>
      <w:r w:rsidR="00A11E58">
        <w:rPr>
          <w:rFonts w:cs="Courier New"/>
          <w:color w:val="000000"/>
          <w:sz w:val="24"/>
          <w:szCs w:val="24"/>
          <w:shd w:val="clear" w:color="auto" w:fill="FFFFFF"/>
        </w:rPr>
        <w:t>todays</w:t>
      </w:r>
      <w:r w:rsidRPr="00951419">
        <w:rPr>
          <w:rFonts w:cs="Courier New"/>
          <w:color w:val="000000"/>
          <w:sz w:val="24"/>
          <w:szCs w:val="24"/>
          <w:shd w:val="clear" w:color="auto" w:fill="FFFFFF"/>
        </w:rPr>
        <w:t>date</w:t>
      </w:r>
      <w:proofErr w:type="spellEnd"/>
    </w:p>
    <w:p w14:paraId="65A652B2" w14:textId="22577AF4" w:rsidR="001E14B2" w:rsidRPr="00DE5977" w:rsidRDefault="001E14B2" w:rsidP="001E14B2">
      <w:pPr>
        <w:pStyle w:val="ListParagraph"/>
        <w:numPr>
          <w:ilvl w:val="0"/>
          <w:numId w:val="5"/>
        </w:numPr>
      </w:pPr>
      <w:r w:rsidRPr="00951419">
        <w:rPr>
          <w:sz w:val="24"/>
          <w:szCs w:val="24"/>
        </w:rPr>
        <w:t>Labs (</w:t>
      </w:r>
      <w:r w:rsidR="00DE5977">
        <w:rPr>
          <w:sz w:val="24"/>
          <w:szCs w:val="24"/>
        </w:rPr>
        <w:t>WBC, Platelet, Lactate, Creatinine, Bilirubin</w:t>
      </w:r>
      <w:r w:rsidRPr="00951419">
        <w:rPr>
          <w:sz w:val="24"/>
          <w:szCs w:val="24"/>
        </w:rPr>
        <w:t>)</w:t>
      </w:r>
      <w:r w:rsidR="00DE5977">
        <w:rPr>
          <w:sz w:val="24"/>
          <w:szCs w:val="24"/>
        </w:rPr>
        <w:t xml:space="preserve">: </w:t>
      </w:r>
      <w:r w:rsidR="00DE5977" w:rsidRPr="00DE5977">
        <w:rPr>
          <w:rFonts w:cs="Courier New"/>
          <w:color w:val="800080"/>
          <w:shd w:val="clear" w:color="auto" w:fill="FFFFFF"/>
        </w:rPr>
        <w:t>/data/dart/2021/Data/labs</w:t>
      </w:r>
    </w:p>
    <w:p w14:paraId="66DD8396" w14:textId="27F6890D" w:rsidR="00DE5977" w:rsidRPr="00DE5977" w:rsidRDefault="00DE5977" w:rsidP="00DE5977">
      <w:pPr>
        <w:pStyle w:val="ListParagraph"/>
        <w:numPr>
          <w:ilvl w:val="1"/>
          <w:numId w:val="5"/>
        </w:numPr>
      </w:pPr>
      <w:proofErr w:type="spellStart"/>
      <w:r w:rsidRPr="00DE5977">
        <w:rPr>
          <w:rFonts w:cs="Courier New"/>
          <w:color w:val="000000"/>
          <w:shd w:val="clear" w:color="auto" w:fill="FFFFFF"/>
        </w:rPr>
        <w:t>labs.labs&amp;todaysdate</w:t>
      </w:r>
      <w:proofErr w:type="spellEnd"/>
    </w:p>
    <w:p w14:paraId="37F4777D" w14:textId="771EAF7F" w:rsidR="00DE5977" w:rsidRPr="00DE5977" w:rsidRDefault="00DE5977" w:rsidP="00DE5977">
      <w:pPr>
        <w:pStyle w:val="ListParagraph"/>
        <w:numPr>
          <w:ilvl w:val="2"/>
          <w:numId w:val="5"/>
        </w:numPr>
      </w:pPr>
      <w:r w:rsidRPr="00DE5977">
        <w:rPr>
          <w:rFonts w:cs="Courier New"/>
          <w:color w:val="000000"/>
          <w:shd w:val="clear" w:color="auto" w:fill="FFFFFF"/>
        </w:rPr>
        <w:t xml:space="preserve">this is one dataset that contains all 5 types of labs, which can be filtered by </w:t>
      </w:r>
      <w:proofErr w:type="spellStart"/>
      <w:r w:rsidRPr="00DE5977">
        <w:rPr>
          <w:rFonts w:cs="Courier New"/>
          <w:color w:val="000000"/>
          <w:shd w:val="clear" w:color="auto" w:fill="FFFFFF"/>
        </w:rPr>
        <w:t>LabGroup</w:t>
      </w:r>
      <w:proofErr w:type="spellEnd"/>
    </w:p>
    <w:p w14:paraId="38BF72AC" w14:textId="6189B9CC" w:rsidR="001E14B2" w:rsidRPr="00A80730" w:rsidRDefault="001E14B2" w:rsidP="001E14B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1419">
        <w:rPr>
          <w:sz w:val="24"/>
          <w:szCs w:val="24"/>
        </w:rPr>
        <w:t>Mechanical Ventilation (procedure codes)</w:t>
      </w:r>
      <w:r w:rsidR="004A05F0">
        <w:rPr>
          <w:sz w:val="24"/>
          <w:szCs w:val="24"/>
        </w:rPr>
        <w:t xml:space="preserve">: </w:t>
      </w:r>
      <w:r w:rsidR="004A05F0" w:rsidRPr="00A80730">
        <w:rPr>
          <w:rFonts w:cs="Courier New"/>
          <w:color w:val="800080"/>
          <w:sz w:val="24"/>
          <w:szCs w:val="24"/>
          <w:shd w:val="clear" w:color="auto" w:fill="FFFFFF"/>
        </w:rPr>
        <w:t>/data/dart/2021/Data/procedures</w:t>
      </w:r>
    </w:p>
    <w:p w14:paraId="239EFB91" w14:textId="77777777" w:rsidR="004A05F0" w:rsidRPr="00A80730" w:rsidRDefault="00A80730" w:rsidP="004A05F0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A80730">
        <w:rPr>
          <w:rFonts w:cs="Courier New"/>
          <w:color w:val="000000"/>
          <w:sz w:val="24"/>
          <w:szCs w:val="24"/>
          <w:shd w:val="clear" w:color="auto" w:fill="FFFFFF"/>
        </w:rPr>
        <w:t>proc_mechvent&amp;</w:t>
      </w:r>
      <w:r w:rsidR="00A11E58">
        <w:rPr>
          <w:rFonts w:cs="Courier New"/>
          <w:color w:val="000000"/>
          <w:sz w:val="24"/>
          <w:szCs w:val="24"/>
          <w:shd w:val="clear" w:color="auto" w:fill="FFFFFF"/>
        </w:rPr>
        <w:t>todays</w:t>
      </w:r>
      <w:r w:rsidRPr="00A80730">
        <w:rPr>
          <w:rFonts w:cs="Courier New"/>
          <w:color w:val="000000"/>
          <w:sz w:val="24"/>
          <w:szCs w:val="24"/>
          <w:shd w:val="clear" w:color="auto" w:fill="FFFFFF"/>
        </w:rPr>
        <w:t>date</w:t>
      </w:r>
      <w:proofErr w:type="spellEnd"/>
    </w:p>
    <w:p w14:paraId="25259D4E" w14:textId="428601E0" w:rsidR="00BA2940" w:rsidRPr="00FF660F" w:rsidRDefault="001E14B2" w:rsidP="00FF660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51419">
        <w:rPr>
          <w:sz w:val="24"/>
          <w:szCs w:val="24"/>
        </w:rPr>
        <w:t>PulseOX</w:t>
      </w:r>
      <w:proofErr w:type="spellEnd"/>
      <w:r w:rsidR="00FF660F">
        <w:rPr>
          <w:sz w:val="24"/>
          <w:szCs w:val="24"/>
        </w:rPr>
        <w:t>:</w:t>
      </w:r>
      <w:r w:rsidR="00FF660F" w:rsidRPr="00FF660F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 w:rsidR="00DE0736">
        <w:rPr>
          <w:rFonts w:cs="Courier New"/>
          <w:color w:val="800080"/>
          <w:sz w:val="24"/>
          <w:szCs w:val="24"/>
          <w:shd w:val="clear" w:color="auto" w:fill="FFFFFF"/>
        </w:rPr>
        <w:t>/data/dart/2021</w:t>
      </w:r>
      <w:r w:rsidR="00FF660F" w:rsidRPr="00FF660F">
        <w:rPr>
          <w:rFonts w:cs="Courier New"/>
          <w:color w:val="800080"/>
          <w:sz w:val="24"/>
          <w:szCs w:val="24"/>
          <w:shd w:val="clear" w:color="auto" w:fill="FFFFFF"/>
        </w:rPr>
        <w:t>/Data/pulse ox</w:t>
      </w:r>
    </w:p>
    <w:p w14:paraId="2F107295" w14:textId="77777777" w:rsidR="00FF660F" w:rsidRPr="00FF660F" w:rsidRDefault="00FF660F" w:rsidP="00FF660F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F660F">
        <w:rPr>
          <w:rFonts w:cs="Courier New"/>
          <w:color w:val="000000"/>
          <w:sz w:val="24"/>
          <w:szCs w:val="24"/>
          <w:shd w:val="clear" w:color="auto" w:fill="FFFFFF"/>
        </w:rPr>
        <w:t>pulseox&amp;</w:t>
      </w:r>
      <w:r w:rsidR="00A11E58">
        <w:rPr>
          <w:rFonts w:cs="Courier New"/>
          <w:color w:val="000000"/>
          <w:sz w:val="24"/>
          <w:szCs w:val="24"/>
          <w:shd w:val="clear" w:color="auto" w:fill="FFFFFF"/>
        </w:rPr>
        <w:t>todays</w:t>
      </w:r>
      <w:r w:rsidRPr="00FF660F">
        <w:rPr>
          <w:rFonts w:cs="Courier New"/>
          <w:color w:val="000000"/>
          <w:sz w:val="24"/>
          <w:szCs w:val="24"/>
          <w:shd w:val="clear" w:color="auto" w:fill="FFFFFF"/>
        </w:rPr>
        <w:t>date</w:t>
      </w:r>
      <w:proofErr w:type="spellEnd"/>
    </w:p>
    <w:p w14:paraId="03E5FB48" w14:textId="77777777" w:rsidR="006D0335" w:rsidRDefault="006D0335" w:rsidP="006D0335">
      <w:pPr>
        <w:rPr>
          <w:sz w:val="24"/>
          <w:szCs w:val="24"/>
          <w:highlight w:val="yellow"/>
        </w:rPr>
      </w:pPr>
    </w:p>
    <w:p w14:paraId="62F1515B" w14:textId="332FBC02" w:rsidR="007F364F" w:rsidRDefault="006D0335" w:rsidP="006D0335">
      <w:pPr>
        <w:rPr>
          <w:sz w:val="24"/>
          <w:szCs w:val="24"/>
        </w:rPr>
      </w:pPr>
      <w:r w:rsidRPr="006D0335">
        <w:rPr>
          <w:sz w:val="24"/>
          <w:szCs w:val="24"/>
          <w:highlight w:val="yellow"/>
        </w:rPr>
        <w:t>TO DO:</w:t>
      </w:r>
      <w:r w:rsidRPr="006D0335">
        <w:rPr>
          <w:sz w:val="24"/>
          <w:szCs w:val="24"/>
        </w:rPr>
        <w:t xml:space="preserve">  </w:t>
      </w:r>
      <w:r w:rsidR="007F364F" w:rsidRPr="00951419">
        <w:rPr>
          <w:sz w:val="24"/>
          <w:szCs w:val="24"/>
        </w:rPr>
        <w:t>Select all code and hit run.</w:t>
      </w:r>
    </w:p>
    <w:p w14:paraId="2A22A6BA" w14:textId="3EA10524" w:rsidR="007F364F" w:rsidRPr="006D0335" w:rsidRDefault="007F364F" w:rsidP="007F364F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DD73E6">
        <w:rPr>
          <w:highlight w:val="yellow"/>
        </w:rPr>
        <w:t>TO CHECK:</w:t>
      </w:r>
      <w:r>
        <w:t xml:space="preserve"> that all the datasets are there in their folders with today’s date</w:t>
      </w:r>
    </w:p>
    <w:p w14:paraId="0B9B915E" w14:textId="77777777" w:rsidR="0061282C" w:rsidRDefault="0061282C" w:rsidP="00DE11CC"/>
    <w:p w14:paraId="6A247473" w14:textId="1EC01BFC" w:rsidR="0048265B" w:rsidRDefault="0048265B" w:rsidP="0048265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4. Clean the datasets pulled from Step 3</w:t>
      </w:r>
      <w:r w:rsidR="00E063BA">
        <w:rPr>
          <w:b/>
          <w:sz w:val="24"/>
          <w:szCs w:val="24"/>
        </w:rPr>
        <w:t xml:space="preserve"> (SAS Code)</w:t>
      </w:r>
    </w:p>
    <w:p w14:paraId="4AFE49B2" w14:textId="26F4227C" w:rsidR="00E063BA" w:rsidRPr="00951419" w:rsidRDefault="00E063BA" w:rsidP="00E063BA">
      <w:pPr>
        <w:rPr>
          <w:sz w:val="24"/>
          <w:szCs w:val="24"/>
        </w:rPr>
      </w:pPr>
      <w:r w:rsidRPr="00951419">
        <w:rPr>
          <w:sz w:val="24"/>
          <w:szCs w:val="24"/>
        </w:rPr>
        <w:t xml:space="preserve">Code location (file name): </w:t>
      </w:r>
      <w:r w:rsidR="00DE0736">
        <w:rPr>
          <w:color w:val="5B9BD5" w:themeColor="accent1"/>
          <w:sz w:val="24"/>
          <w:szCs w:val="24"/>
        </w:rPr>
        <w:t>P:</w:t>
      </w:r>
      <w:r w:rsidRPr="00A11E58">
        <w:rPr>
          <w:color w:val="5B9BD5" w:themeColor="accent1"/>
          <w:sz w:val="24"/>
          <w:szCs w:val="24"/>
        </w:rPr>
        <w:t>\Codes\Shirley Codes\Pull Data SQL Codes\Final codes to run</w:t>
      </w:r>
    </w:p>
    <w:p w14:paraId="185DFF84" w14:textId="7C0EFAD7" w:rsidR="00E063BA" w:rsidRDefault="00E063BA" w:rsidP="00E063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name: Step4</w:t>
      </w:r>
      <w:r w:rsidR="00292DD4">
        <w:rPr>
          <w:sz w:val="24"/>
          <w:szCs w:val="24"/>
        </w:rPr>
        <w:t>_datacleaning</w:t>
      </w:r>
      <w:r w:rsidRPr="00951419">
        <w:rPr>
          <w:sz w:val="24"/>
          <w:szCs w:val="24"/>
        </w:rPr>
        <w:t>.sas</w:t>
      </w:r>
    </w:p>
    <w:p w14:paraId="687D6AE8" w14:textId="6AB16B84" w:rsidR="005C6F7B" w:rsidRPr="005C6F7B" w:rsidRDefault="005C6F7B" w:rsidP="005C6F7B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 components to clean</w:t>
      </w:r>
      <w:r w:rsidRPr="005C6F7B">
        <w:rPr>
          <w:sz w:val="24"/>
          <w:szCs w:val="24"/>
        </w:rPr>
        <w:t>:</w:t>
      </w:r>
    </w:p>
    <w:p w14:paraId="39D1566B" w14:textId="13DFA0CE" w:rsidR="005C6F7B" w:rsidRPr="00D17719" w:rsidRDefault="005C6F7B" w:rsidP="0048265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7719">
        <w:rPr>
          <w:sz w:val="24"/>
          <w:szCs w:val="24"/>
        </w:rPr>
        <w:t xml:space="preserve">EDIS arrival time: </w:t>
      </w:r>
      <w:r w:rsidR="00DE0736">
        <w:rPr>
          <w:rFonts w:cs="Courier New"/>
          <w:color w:val="800080"/>
          <w:sz w:val="24"/>
          <w:szCs w:val="24"/>
          <w:shd w:val="clear" w:color="auto" w:fill="FFFFFF"/>
        </w:rPr>
        <w:t>/data/dart/2021</w:t>
      </w:r>
      <w:r w:rsidRPr="00D17719">
        <w:rPr>
          <w:rFonts w:cs="Courier New"/>
          <w:color w:val="800080"/>
          <w:sz w:val="24"/>
          <w:szCs w:val="24"/>
          <w:shd w:val="clear" w:color="auto" w:fill="FFFFFF"/>
        </w:rPr>
        <w:t>/Data/EDIS</w:t>
      </w:r>
    </w:p>
    <w:p w14:paraId="13944D8D" w14:textId="3C411BF6" w:rsidR="00926630" w:rsidRPr="00D17719" w:rsidRDefault="005C6F7B" w:rsidP="005C6F7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D17719">
        <w:rPr>
          <w:rFonts w:cs="Courier New"/>
          <w:color w:val="000000"/>
          <w:sz w:val="24"/>
          <w:szCs w:val="24"/>
          <w:shd w:val="clear" w:color="auto" w:fill="FFFFFF"/>
        </w:rPr>
        <w:t>Edis_Clean&amp;todaysdate</w:t>
      </w:r>
      <w:proofErr w:type="spellEnd"/>
    </w:p>
    <w:p w14:paraId="618765BF" w14:textId="22435D1D" w:rsidR="007B563A" w:rsidRPr="00D17719" w:rsidRDefault="007B563A" w:rsidP="007B56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17719">
        <w:rPr>
          <w:sz w:val="24"/>
          <w:szCs w:val="24"/>
        </w:rPr>
        <w:t>Vitals (respiration, pulse, temperature):</w:t>
      </w:r>
      <w:r w:rsidRPr="00D17719">
        <w:rPr>
          <w:rFonts w:cs="Courier New"/>
          <w:color w:val="800080"/>
          <w:sz w:val="24"/>
          <w:szCs w:val="24"/>
          <w:shd w:val="clear" w:color="auto" w:fill="FFFFFF"/>
        </w:rPr>
        <w:t xml:space="preserve"> /data/dart/2021/Data/vitals</w:t>
      </w:r>
    </w:p>
    <w:p w14:paraId="3B6F05BA" w14:textId="77777777" w:rsidR="00D17719" w:rsidRPr="00D17719" w:rsidRDefault="00D17719" w:rsidP="007B563A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D17719">
        <w:rPr>
          <w:rFonts w:cs="Courier New"/>
          <w:color w:val="000000"/>
          <w:sz w:val="24"/>
          <w:szCs w:val="24"/>
          <w:shd w:val="clear" w:color="auto" w:fill="FFFFFF"/>
        </w:rPr>
        <w:t>TEMPERATURE_Clean&amp;todaysdate</w:t>
      </w:r>
      <w:proofErr w:type="spellEnd"/>
    </w:p>
    <w:p w14:paraId="4B716617" w14:textId="77777777" w:rsidR="00D17719" w:rsidRPr="00D17719" w:rsidRDefault="007B563A" w:rsidP="007B563A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D17719">
        <w:rPr>
          <w:rFonts w:cs="Courier New"/>
          <w:color w:val="000000"/>
          <w:sz w:val="24"/>
          <w:szCs w:val="24"/>
          <w:shd w:val="clear" w:color="auto" w:fill="FFFFFF"/>
        </w:rPr>
        <w:t>Pulse_Clean&amp;todaysdate</w:t>
      </w:r>
      <w:proofErr w:type="spellEnd"/>
    </w:p>
    <w:p w14:paraId="28DA7F8A" w14:textId="2DF67293" w:rsidR="007B563A" w:rsidRPr="00EB7FF6" w:rsidRDefault="00D17719" w:rsidP="007B563A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D17719">
        <w:rPr>
          <w:rFonts w:cs="Courier New"/>
          <w:color w:val="000000"/>
          <w:sz w:val="24"/>
          <w:szCs w:val="24"/>
          <w:shd w:val="clear" w:color="auto" w:fill="FFFFFF"/>
        </w:rPr>
        <w:t>RESPIRATION_Clean&amp;todaysdate</w:t>
      </w:r>
      <w:proofErr w:type="spellEnd"/>
    </w:p>
    <w:p w14:paraId="396A0B5D" w14:textId="36462AD0" w:rsidR="00EB7FF6" w:rsidRPr="00A80730" w:rsidRDefault="00EB7FF6" w:rsidP="00EB7F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1419">
        <w:rPr>
          <w:sz w:val="24"/>
          <w:szCs w:val="24"/>
        </w:rPr>
        <w:t>Mechanical Ventilation (procedure codes)</w:t>
      </w:r>
      <w:r>
        <w:rPr>
          <w:sz w:val="24"/>
          <w:szCs w:val="24"/>
        </w:rPr>
        <w:t xml:space="preserve">: </w:t>
      </w:r>
      <w:r w:rsidR="00DE0736">
        <w:rPr>
          <w:rFonts w:cs="Courier New"/>
          <w:color w:val="800080"/>
          <w:sz w:val="24"/>
          <w:szCs w:val="24"/>
          <w:shd w:val="clear" w:color="auto" w:fill="FFFFFF"/>
        </w:rPr>
        <w:t>/data/dart/2021</w:t>
      </w:r>
      <w:r w:rsidRPr="00A80730">
        <w:rPr>
          <w:rFonts w:cs="Courier New"/>
          <w:color w:val="800080"/>
          <w:sz w:val="24"/>
          <w:szCs w:val="24"/>
          <w:shd w:val="clear" w:color="auto" w:fill="FFFFFF"/>
        </w:rPr>
        <w:t>/Data/procedures</w:t>
      </w:r>
    </w:p>
    <w:p w14:paraId="3442B239" w14:textId="7F7A9C2B" w:rsidR="00EB7FF6" w:rsidRPr="00315206" w:rsidRDefault="00EB7FF6" w:rsidP="00EB7FF6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EB7FF6">
        <w:rPr>
          <w:rFonts w:cs="Courier New"/>
          <w:color w:val="000000"/>
          <w:sz w:val="24"/>
          <w:szCs w:val="24"/>
          <w:shd w:val="clear" w:color="auto" w:fill="FFFFFF"/>
        </w:rPr>
        <w:t>MechVent_Clean&amp;todaysdate</w:t>
      </w:r>
      <w:proofErr w:type="spellEnd"/>
    </w:p>
    <w:p w14:paraId="2BCDB4DC" w14:textId="77BE667E" w:rsidR="000827B1" w:rsidRPr="000827B1" w:rsidRDefault="00315206" w:rsidP="000827B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827B1">
        <w:rPr>
          <w:sz w:val="24"/>
          <w:szCs w:val="24"/>
        </w:rPr>
        <w:t xml:space="preserve">Labs (WBC, Platelet, Lactate, Creatinine, Bilirubin): </w:t>
      </w:r>
      <w:r w:rsidR="00DE0736">
        <w:rPr>
          <w:rFonts w:cs="Courier New"/>
          <w:color w:val="800080"/>
          <w:sz w:val="24"/>
          <w:szCs w:val="24"/>
          <w:shd w:val="clear" w:color="auto" w:fill="FFFFFF"/>
        </w:rPr>
        <w:t>/data/dart/2021/</w:t>
      </w:r>
      <w:r w:rsidRPr="000827B1">
        <w:rPr>
          <w:rFonts w:cs="Courier New"/>
          <w:color w:val="800080"/>
          <w:sz w:val="24"/>
          <w:szCs w:val="24"/>
          <w:shd w:val="clear" w:color="auto" w:fill="FFFFFF"/>
        </w:rPr>
        <w:t>Data/labs</w:t>
      </w:r>
    </w:p>
    <w:p w14:paraId="1DC61D00" w14:textId="1D108F65" w:rsidR="00315206" w:rsidRPr="00774AC8" w:rsidRDefault="000827B1" w:rsidP="000827B1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0827B1">
        <w:rPr>
          <w:rFonts w:cs="Courier New"/>
          <w:color w:val="000000"/>
          <w:sz w:val="24"/>
          <w:szCs w:val="24"/>
          <w:shd w:val="clear" w:color="auto" w:fill="FFFFFF"/>
        </w:rPr>
        <w:t>bilirubin_Clean&amp;todaysdate</w:t>
      </w:r>
      <w:proofErr w:type="spellEnd"/>
    </w:p>
    <w:p w14:paraId="1F59E9C3" w14:textId="5EBFCD51" w:rsidR="00774AC8" w:rsidRPr="000B52FB" w:rsidRDefault="00774AC8" w:rsidP="000827B1">
      <w:pPr>
        <w:pStyle w:val="ListParagraph"/>
        <w:numPr>
          <w:ilvl w:val="1"/>
          <w:numId w:val="5"/>
        </w:numPr>
      </w:pPr>
      <w:proofErr w:type="spellStart"/>
      <w:r w:rsidRPr="000B52FB">
        <w:rPr>
          <w:rFonts w:cs="Courier New"/>
          <w:color w:val="000000"/>
          <w:shd w:val="clear" w:color="auto" w:fill="FFFFFF"/>
        </w:rPr>
        <w:t>Creatinine_Clean&amp;todaysdate</w:t>
      </w:r>
      <w:proofErr w:type="spellEnd"/>
    </w:p>
    <w:p w14:paraId="7F34761D" w14:textId="3D32DC38" w:rsidR="00930534" w:rsidRPr="000B52FB" w:rsidRDefault="00930534" w:rsidP="000827B1">
      <w:pPr>
        <w:pStyle w:val="ListParagraph"/>
        <w:numPr>
          <w:ilvl w:val="1"/>
          <w:numId w:val="5"/>
        </w:numPr>
      </w:pPr>
      <w:proofErr w:type="spellStart"/>
      <w:r w:rsidRPr="000B52FB">
        <w:rPr>
          <w:rFonts w:cs="Courier New"/>
          <w:color w:val="000000"/>
          <w:shd w:val="clear" w:color="auto" w:fill="FFFFFF"/>
        </w:rPr>
        <w:t>Platelets_Clean&amp;todaysdate</w:t>
      </w:r>
      <w:proofErr w:type="spellEnd"/>
    </w:p>
    <w:p w14:paraId="63373472" w14:textId="1BC9B24D" w:rsidR="000B52FB" w:rsidRPr="000B52FB" w:rsidRDefault="000B52FB" w:rsidP="000827B1">
      <w:pPr>
        <w:pStyle w:val="ListParagraph"/>
        <w:numPr>
          <w:ilvl w:val="1"/>
          <w:numId w:val="5"/>
        </w:numPr>
      </w:pPr>
      <w:proofErr w:type="spellStart"/>
      <w:r w:rsidRPr="000B52FB">
        <w:rPr>
          <w:rFonts w:cs="Courier New"/>
          <w:color w:val="000000"/>
          <w:shd w:val="clear" w:color="auto" w:fill="FFFFFF"/>
        </w:rPr>
        <w:t>LACTATE_Clean&amp;todaysdate</w:t>
      </w:r>
      <w:proofErr w:type="spellEnd"/>
    </w:p>
    <w:p w14:paraId="23C9E9A0" w14:textId="464AB5D6" w:rsidR="000B52FB" w:rsidRPr="007F7872" w:rsidRDefault="000B52FB" w:rsidP="000827B1">
      <w:pPr>
        <w:pStyle w:val="ListParagraph"/>
        <w:numPr>
          <w:ilvl w:val="1"/>
          <w:numId w:val="5"/>
        </w:numPr>
      </w:pPr>
      <w:proofErr w:type="spellStart"/>
      <w:r w:rsidRPr="000B52FB">
        <w:rPr>
          <w:rFonts w:cs="Courier New"/>
          <w:color w:val="000000"/>
          <w:shd w:val="clear" w:color="auto" w:fill="FFFFFF"/>
        </w:rPr>
        <w:t>WBC_Clean&amp;todaysdate</w:t>
      </w:r>
      <w:proofErr w:type="spellEnd"/>
    </w:p>
    <w:p w14:paraId="07A2AD2F" w14:textId="09C691C8" w:rsidR="007F7872" w:rsidRPr="001A650C" w:rsidRDefault="007F7872" w:rsidP="007F7872">
      <w:pPr>
        <w:pStyle w:val="ListParagraph"/>
        <w:numPr>
          <w:ilvl w:val="0"/>
          <w:numId w:val="5"/>
        </w:numPr>
      </w:pPr>
      <w:r w:rsidRPr="00951419">
        <w:rPr>
          <w:sz w:val="24"/>
          <w:szCs w:val="24"/>
        </w:rPr>
        <w:t>BMCA ABX meds</w:t>
      </w:r>
      <w:r>
        <w:rPr>
          <w:sz w:val="24"/>
          <w:szCs w:val="24"/>
        </w:rPr>
        <w:t xml:space="preserve">: </w:t>
      </w:r>
      <w:r w:rsidRPr="001A650C">
        <w:rPr>
          <w:rFonts w:cs="Courier New"/>
          <w:color w:val="800080"/>
          <w:shd w:val="clear" w:color="auto" w:fill="FFFFFF"/>
        </w:rPr>
        <w:t>/data/dart/2021/Data/meds</w:t>
      </w:r>
    </w:p>
    <w:p w14:paraId="06DAA87D" w14:textId="7DF9C7AA" w:rsidR="007F7872" w:rsidRPr="001A650C" w:rsidRDefault="007F7872" w:rsidP="007F7872">
      <w:pPr>
        <w:pStyle w:val="ListParagraph"/>
        <w:numPr>
          <w:ilvl w:val="1"/>
          <w:numId w:val="5"/>
        </w:numPr>
      </w:pPr>
      <w:proofErr w:type="spellStart"/>
      <w:r w:rsidRPr="001A650C">
        <w:rPr>
          <w:rFonts w:cs="Courier New"/>
          <w:color w:val="000000"/>
          <w:shd w:val="clear" w:color="auto" w:fill="FFFFFF"/>
        </w:rPr>
        <w:t>BCMA_ABX</w:t>
      </w:r>
      <w:r>
        <w:rPr>
          <w:rFonts w:cs="Courier New"/>
          <w:color w:val="000000"/>
          <w:shd w:val="clear" w:color="auto" w:fill="FFFFFF"/>
        </w:rPr>
        <w:t>Clean</w:t>
      </w:r>
      <w:r w:rsidRPr="001A650C">
        <w:rPr>
          <w:rFonts w:cs="Courier New"/>
          <w:color w:val="000000"/>
          <w:shd w:val="clear" w:color="auto" w:fill="FFFFFF"/>
        </w:rPr>
        <w:t>&amp;todaysdate</w:t>
      </w:r>
      <w:proofErr w:type="spellEnd"/>
    </w:p>
    <w:p w14:paraId="0D7E70AC" w14:textId="2532B033" w:rsidR="007F7872" w:rsidRPr="001A650C" w:rsidRDefault="007F7872" w:rsidP="007F7872">
      <w:pPr>
        <w:pStyle w:val="ListParagraph"/>
        <w:numPr>
          <w:ilvl w:val="0"/>
          <w:numId w:val="5"/>
        </w:numPr>
      </w:pPr>
      <w:proofErr w:type="spellStart"/>
      <w:r w:rsidRPr="00951419">
        <w:rPr>
          <w:sz w:val="24"/>
          <w:szCs w:val="24"/>
        </w:rPr>
        <w:t>Pressor</w:t>
      </w:r>
      <w:proofErr w:type="spellEnd"/>
      <w:r w:rsidRPr="00951419">
        <w:rPr>
          <w:sz w:val="24"/>
          <w:szCs w:val="24"/>
        </w:rPr>
        <w:t xml:space="preserve"> meds</w:t>
      </w:r>
      <w:r>
        <w:rPr>
          <w:sz w:val="24"/>
          <w:szCs w:val="24"/>
        </w:rPr>
        <w:t>:</w:t>
      </w:r>
      <w:r w:rsidRPr="00334844">
        <w:rPr>
          <w:rFonts w:cs="Courier New"/>
          <w:color w:val="800080"/>
          <w:shd w:val="clear" w:color="auto" w:fill="FFFFFF"/>
        </w:rPr>
        <w:t xml:space="preserve"> </w:t>
      </w:r>
      <w:r w:rsidRPr="001A650C">
        <w:rPr>
          <w:rFonts w:cs="Courier New"/>
          <w:color w:val="800080"/>
          <w:shd w:val="clear" w:color="auto" w:fill="FFFFFF"/>
        </w:rPr>
        <w:t>/data/dart/2021/Data/meds</w:t>
      </w:r>
    </w:p>
    <w:p w14:paraId="3B2EA5FD" w14:textId="0BD76B16" w:rsidR="007F7872" w:rsidRPr="000B52FB" w:rsidRDefault="007F7872" w:rsidP="00CE68BF">
      <w:pPr>
        <w:pStyle w:val="ListParagraph"/>
        <w:numPr>
          <w:ilvl w:val="1"/>
          <w:numId w:val="5"/>
        </w:numPr>
      </w:pPr>
      <w:proofErr w:type="spellStart"/>
      <w:r>
        <w:rPr>
          <w:rFonts w:cs="Courier New"/>
          <w:color w:val="000000"/>
          <w:shd w:val="clear" w:color="auto" w:fill="FFFFFF"/>
        </w:rPr>
        <w:t>BCMA_PressorClean</w:t>
      </w:r>
      <w:r w:rsidRPr="001A650C">
        <w:rPr>
          <w:rFonts w:cs="Courier New"/>
          <w:color w:val="000000"/>
          <w:shd w:val="clear" w:color="auto" w:fill="FFFFFF"/>
        </w:rPr>
        <w:t>&amp;todaysdate</w:t>
      </w:r>
      <w:proofErr w:type="spellEnd"/>
    </w:p>
    <w:p w14:paraId="32F78C2A" w14:textId="2789AC6F" w:rsidR="00CE68BF" w:rsidRPr="00FF660F" w:rsidRDefault="00CE68BF" w:rsidP="00CE68B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951419">
        <w:rPr>
          <w:sz w:val="24"/>
          <w:szCs w:val="24"/>
        </w:rPr>
        <w:t>PulseOX</w:t>
      </w:r>
      <w:proofErr w:type="spellEnd"/>
      <w:r>
        <w:rPr>
          <w:sz w:val="24"/>
          <w:szCs w:val="24"/>
        </w:rPr>
        <w:t>:</w:t>
      </w:r>
      <w:r w:rsidRPr="00FF660F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 w:rsidRPr="00FF660F">
        <w:rPr>
          <w:rFonts w:cs="Courier New"/>
          <w:color w:val="800080"/>
          <w:sz w:val="24"/>
          <w:szCs w:val="24"/>
          <w:shd w:val="clear" w:color="auto" w:fill="FFFFFF"/>
        </w:rPr>
        <w:t>/data/dart/2021/Data/pulse ox</w:t>
      </w:r>
    </w:p>
    <w:p w14:paraId="31474CD6" w14:textId="3FD502AD" w:rsidR="005C6F7B" w:rsidRPr="00DE0736" w:rsidRDefault="00CE68BF" w:rsidP="0048265B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FF660F">
        <w:rPr>
          <w:rFonts w:cs="Courier New"/>
          <w:color w:val="000000"/>
          <w:sz w:val="24"/>
          <w:szCs w:val="24"/>
          <w:shd w:val="clear" w:color="auto" w:fill="FFFFFF"/>
        </w:rPr>
        <w:t>Pulseox</w:t>
      </w:r>
      <w:r>
        <w:rPr>
          <w:rFonts w:cs="Courier New"/>
          <w:color w:val="000000"/>
          <w:sz w:val="24"/>
          <w:szCs w:val="24"/>
          <w:shd w:val="clear" w:color="auto" w:fill="FFFFFF"/>
        </w:rPr>
        <w:t>_clean</w:t>
      </w:r>
      <w:r w:rsidRPr="00FF660F">
        <w:rPr>
          <w:rFonts w:cs="Courier New"/>
          <w:color w:val="000000"/>
          <w:sz w:val="24"/>
          <w:szCs w:val="24"/>
          <w:shd w:val="clear" w:color="auto" w:fill="FFFFFF"/>
        </w:rPr>
        <w:t>&amp;</w:t>
      </w:r>
      <w:r>
        <w:rPr>
          <w:rFonts w:cs="Courier New"/>
          <w:color w:val="000000"/>
          <w:sz w:val="24"/>
          <w:szCs w:val="24"/>
          <w:shd w:val="clear" w:color="auto" w:fill="FFFFFF"/>
        </w:rPr>
        <w:t>todays</w:t>
      </w:r>
      <w:r w:rsidRPr="00FF660F">
        <w:rPr>
          <w:rFonts w:cs="Courier New"/>
          <w:color w:val="000000"/>
          <w:sz w:val="24"/>
          <w:szCs w:val="24"/>
          <w:shd w:val="clear" w:color="auto" w:fill="FFFFFF"/>
        </w:rPr>
        <w:t>date</w:t>
      </w:r>
      <w:proofErr w:type="spellEnd"/>
    </w:p>
    <w:p w14:paraId="46314D72" w14:textId="2A2AF265" w:rsidR="00292DD4" w:rsidRDefault="00292DD4" w:rsidP="00292DD4">
      <w:pPr>
        <w:rPr>
          <w:sz w:val="24"/>
          <w:szCs w:val="24"/>
        </w:rPr>
      </w:pPr>
      <w:r w:rsidRPr="006D0335">
        <w:rPr>
          <w:sz w:val="24"/>
          <w:szCs w:val="24"/>
          <w:highlight w:val="yellow"/>
        </w:rPr>
        <w:t>TO DO:</w:t>
      </w:r>
      <w:r w:rsidRPr="006D0335">
        <w:rPr>
          <w:sz w:val="24"/>
          <w:szCs w:val="24"/>
        </w:rPr>
        <w:t xml:space="preserve">  </w:t>
      </w:r>
      <w:r w:rsidRPr="00951419">
        <w:rPr>
          <w:sz w:val="24"/>
          <w:szCs w:val="24"/>
        </w:rPr>
        <w:t>Select all code and hit run.</w:t>
      </w:r>
    </w:p>
    <w:p w14:paraId="6C74E960" w14:textId="77777777" w:rsidR="00292DD4" w:rsidRPr="006D0335" w:rsidRDefault="00292DD4" w:rsidP="00292DD4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DD73E6">
        <w:rPr>
          <w:highlight w:val="yellow"/>
        </w:rPr>
        <w:t>TO CHECK:</w:t>
      </w:r>
      <w:r>
        <w:t xml:space="preserve"> that all the datasets are there in their folders with today’s date</w:t>
      </w:r>
    </w:p>
    <w:p w14:paraId="25F4EAD5" w14:textId="737445AA" w:rsidR="00E063BA" w:rsidRDefault="00E063BA" w:rsidP="0048265B">
      <w:pPr>
        <w:rPr>
          <w:b/>
          <w:sz w:val="24"/>
          <w:szCs w:val="24"/>
        </w:rPr>
      </w:pPr>
    </w:p>
    <w:p w14:paraId="3B6FD1AC" w14:textId="19EAEF21" w:rsidR="00926630" w:rsidRPr="00152F58" w:rsidRDefault="007226CD" w:rsidP="0092663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5</w:t>
      </w:r>
      <w:r w:rsidR="00926630">
        <w:rPr>
          <w:b/>
          <w:sz w:val="24"/>
          <w:szCs w:val="24"/>
        </w:rPr>
        <w:t xml:space="preserve">. </w:t>
      </w:r>
      <w:r w:rsidR="00CA07F3">
        <w:rPr>
          <w:b/>
          <w:sz w:val="24"/>
          <w:szCs w:val="24"/>
        </w:rPr>
        <w:t>Identify Sepsis Telephone Cohort</w:t>
      </w:r>
      <w:r w:rsidR="00926630" w:rsidRPr="00152F58">
        <w:rPr>
          <w:b/>
          <w:sz w:val="24"/>
          <w:szCs w:val="24"/>
        </w:rPr>
        <w:t xml:space="preserve"> </w:t>
      </w:r>
    </w:p>
    <w:p w14:paraId="691949DA" w14:textId="6B624710" w:rsidR="000E1D24" w:rsidRPr="00152F58" w:rsidRDefault="000E1D24" w:rsidP="000E1D24">
      <w:pPr>
        <w:rPr>
          <w:sz w:val="24"/>
          <w:szCs w:val="24"/>
        </w:rPr>
      </w:pPr>
      <w:r w:rsidRPr="00152F58">
        <w:rPr>
          <w:sz w:val="24"/>
          <w:szCs w:val="24"/>
        </w:rPr>
        <w:t xml:space="preserve">Code location (file name): </w:t>
      </w:r>
      <w:r w:rsidR="00DE0736">
        <w:rPr>
          <w:color w:val="5B9BD5" w:themeColor="accent1"/>
          <w:sz w:val="24"/>
          <w:szCs w:val="24"/>
        </w:rPr>
        <w:t>P:</w:t>
      </w:r>
      <w:r w:rsidRPr="00152F58">
        <w:rPr>
          <w:color w:val="5B9BD5" w:themeColor="accent1"/>
          <w:sz w:val="24"/>
          <w:szCs w:val="24"/>
        </w:rPr>
        <w:t>\Codes\Shirley Codes\Pull Data SQL Codes\Final codes to run</w:t>
      </w:r>
    </w:p>
    <w:p w14:paraId="06E8A027" w14:textId="64E4728B" w:rsidR="00152F58" w:rsidRDefault="000E1D24" w:rsidP="00152F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2F58">
        <w:rPr>
          <w:sz w:val="24"/>
          <w:szCs w:val="24"/>
        </w:rPr>
        <w:t>File name: Step5_ID_SepsisPatients.sas</w:t>
      </w:r>
    </w:p>
    <w:p w14:paraId="2B0B291F" w14:textId="77777777" w:rsidR="00CA07F3" w:rsidRPr="00152F58" w:rsidRDefault="00CA07F3" w:rsidP="00CA07F3">
      <w:pPr>
        <w:pStyle w:val="ListParagraph"/>
        <w:rPr>
          <w:sz w:val="24"/>
          <w:szCs w:val="24"/>
        </w:rPr>
      </w:pPr>
    </w:p>
    <w:p w14:paraId="745B27AB" w14:textId="270B1B0C" w:rsidR="00CA07F3" w:rsidRPr="00CA07F3" w:rsidRDefault="00CA07F3" w:rsidP="00CA07F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CA07F3">
        <w:rPr>
          <w:b/>
          <w:sz w:val="24"/>
          <w:szCs w:val="24"/>
        </w:rPr>
        <w:t>Data management to merge the datasets from Step 4 to Step 2 in order to identify Sepsis patients</w:t>
      </w:r>
    </w:p>
    <w:p w14:paraId="4BCB76D8" w14:textId="34BCDB0F" w:rsidR="000B20C6" w:rsidRPr="00CA07F3" w:rsidRDefault="00CA07F3" w:rsidP="00CA07F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Dataset location</w:t>
      </w:r>
      <w:r w:rsidR="00152F58" w:rsidRPr="00CA07F3">
        <w:rPr>
          <w:sz w:val="24"/>
          <w:szCs w:val="24"/>
        </w:rPr>
        <w:t xml:space="preserve">: </w:t>
      </w:r>
      <w:r w:rsidR="00152F58" w:rsidRPr="00CA07F3">
        <w:rPr>
          <w:rFonts w:cs="Courier New"/>
          <w:color w:val="800080"/>
          <w:sz w:val="24"/>
          <w:szCs w:val="24"/>
          <w:shd w:val="clear" w:color="auto" w:fill="FFFFFF"/>
        </w:rPr>
        <w:t>/data/dart/2021/Data/Telephone Cohort</w:t>
      </w:r>
    </w:p>
    <w:p w14:paraId="74759FD1" w14:textId="7166D4AB" w:rsidR="00BB5A52" w:rsidRPr="00DE0736" w:rsidRDefault="00CA07F3" w:rsidP="00DE073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rFonts w:cs="Courier New"/>
          <w:color w:val="000000"/>
          <w:sz w:val="24"/>
          <w:szCs w:val="24"/>
          <w:shd w:val="clear" w:color="auto" w:fill="FFFFFF"/>
        </w:rPr>
        <w:t xml:space="preserve">Dataset name: </w:t>
      </w:r>
      <w:proofErr w:type="spellStart"/>
      <w:r w:rsidR="00152F58" w:rsidRPr="00CA07F3">
        <w:rPr>
          <w:rFonts w:cs="Courier New"/>
          <w:color w:val="000000"/>
          <w:sz w:val="24"/>
          <w:szCs w:val="24"/>
          <w:shd w:val="clear" w:color="auto" w:fill="FFFFFF"/>
        </w:rPr>
        <w:t>sepsis_hosps&amp;todaysdate</w:t>
      </w:r>
      <w:proofErr w:type="spellEnd"/>
    </w:p>
    <w:p w14:paraId="1708F289" w14:textId="41C6AB9F" w:rsidR="00CA07F3" w:rsidRDefault="00CA07F3" w:rsidP="00CA07F3">
      <w:pPr>
        <w:rPr>
          <w:sz w:val="24"/>
          <w:szCs w:val="24"/>
        </w:rPr>
      </w:pPr>
      <w:r w:rsidRPr="006D0335">
        <w:rPr>
          <w:sz w:val="24"/>
          <w:szCs w:val="24"/>
          <w:highlight w:val="yellow"/>
        </w:rPr>
        <w:t>TO DO:</w:t>
      </w:r>
      <w:r w:rsidRPr="006D0335">
        <w:rPr>
          <w:sz w:val="24"/>
          <w:szCs w:val="24"/>
        </w:rPr>
        <w:t xml:space="preserve">  </w:t>
      </w:r>
      <w:r w:rsidRPr="00951419">
        <w:rPr>
          <w:sz w:val="24"/>
          <w:szCs w:val="24"/>
        </w:rPr>
        <w:t>Select all code and hit run.</w:t>
      </w:r>
    </w:p>
    <w:p w14:paraId="37DD766D" w14:textId="0160F883" w:rsidR="0061282C" w:rsidRPr="00DE0736" w:rsidRDefault="00CA07F3" w:rsidP="0061282C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DD73E6">
        <w:rPr>
          <w:highlight w:val="yellow"/>
        </w:rPr>
        <w:t>TO CHECK:</w:t>
      </w:r>
      <w:r>
        <w:t xml:space="preserve"> that all the datasets are there in their folders with today’s date</w:t>
      </w:r>
    </w:p>
    <w:p w14:paraId="15839268" w14:textId="1A311C67" w:rsidR="0061282C" w:rsidRDefault="0061282C" w:rsidP="00DE11CC"/>
    <w:p w14:paraId="739466F6" w14:textId="77777777" w:rsidR="0061282C" w:rsidRPr="000D0651" w:rsidRDefault="0061282C" w:rsidP="00DE11CC"/>
    <w:sectPr w:rsidR="0061282C" w:rsidRPr="000D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B2C33"/>
    <w:multiLevelType w:val="hybridMultilevel"/>
    <w:tmpl w:val="C8D89716"/>
    <w:lvl w:ilvl="0" w:tplc="E1F28A00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31CDE"/>
    <w:multiLevelType w:val="hybridMultilevel"/>
    <w:tmpl w:val="3FA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631DF"/>
    <w:multiLevelType w:val="hybridMultilevel"/>
    <w:tmpl w:val="C8D89716"/>
    <w:lvl w:ilvl="0" w:tplc="E1F28A00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37348"/>
    <w:multiLevelType w:val="hybridMultilevel"/>
    <w:tmpl w:val="AE5A38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D25A0"/>
    <w:multiLevelType w:val="hybridMultilevel"/>
    <w:tmpl w:val="5DA0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25"/>
    <w:rsid w:val="00015C25"/>
    <w:rsid w:val="000327C3"/>
    <w:rsid w:val="00032BCC"/>
    <w:rsid w:val="000473D7"/>
    <w:rsid w:val="000827B1"/>
    <w:rsid w:val="000B20C6"/>
    <w:rsid w:val="000B52FB"/>
    <w:rsid w:val="000C07CB"/>
    <w:rsid w:val="000D0651"/>
    <w:rsid w:val="000E1D24"/>
    <w:rsid w:val="000F3CCF"/>
    <w:rsid w:val="00101439"/>
    <w:rsid w:val="0010629D"/>
    <w:rsid w:val="0010754F"/>
    <w:rsid w:val="001215B9"/>
    <w:rsid w:val="00152F58"/>
    <w:rsid w:val="001576B5"/>
    <w:rsid w:val="00163C44"/>
    <w:rsid w:val="0017205E"/>
    <w:rsid w:val="00196785"/>
    <w:rsid w:val="00197C78"/>
    <w:rsid w:val="001A650C"/>
    <w:rsid w:val="001B34A6"/>
    <w:rsid w:val="001E14B2"/>
    <w:rsid w:val="00270489"/>
    <w:rsid w:val="00292DD4"/>
    <w:rsid w:val="002D1312"/>
    <w:rsid w:val="002F2924"/>
    <w:rsid w:val="00301350"/>
    <w:rsid w:val="00315206"/>
    <w:rsid w:val="00322487"/>
    <w:rsid w:val="00334844"/>
    <w:rsid w:val="00354A82"/>
    <w:rsid w:val="00377FB9"/>
    <w:rsid w:val="003A42A2"/>
    <w:rsid w:val="003D6CEF"/>
    <w:rsid w:val="003F0AB3"/>
    <w:rsid w:val="003F4B47"/>
    <w:rsid w:val="00422670"/>
    <w:rsid w:val="00444E3E"/>
    <w:rsid w:val="0048265B"/>
    <w:rsid w:val="004A05F0"/>
    <w:rsid w:val="004B7593"/>
    <w:rsid w:val="004D074B"/>
    <w:rsid w:val="005278B7"/>
    <w:rsid w:val="0055013E"/>
    <w:rsid w:val="00562D5E"/>
    <w:rsid w:val="00576FE2"/>
    <w:rsid w:val="00587B76"/>
    <w:rsid w:val="005C0D51"/>
    <w:rsid w:val="005C6F7B"/>
    <w:rsid w:val="005D697C"/>
    <w:rsid w:val="0061282C"/>
    <w:rsid w:val="00650FE1"/>
    <w:rsid w:val="00674E04"/>
    <w:rsid w:val="0069785F"/>
    <w:rsid w:val="00697D21"/>
    <w:rsid w:val="006C76E7"/>
    <w:rsid w:val="006D0335"/>
    <w:rsid w:val="006F149F"/>
    <w:rsid w:val="007226CD"/>
    <w:rsid w:val="007557EA"/>
    <w:rsid w:val="00774AC8"/>
    <w:rsid w:val="0077700F"/>
    <w:rsid w:val="007B563A"/>
    <w:rsid w:val="007D7147"/>
    <w:rsid w:val="007F364F"/>
    <w:rsid w:val="007F7872"/>
    <w:rsid w:val="00860DE9"/>
    <w:rsid w:val="008916DF"/>
    <w:rsid w:val="009041F3"/>
    <w:rsid w:val="00914592"/>
    <w:rsid w:val="00926630"/>
    <w:rsid w:val="00930534"/>
    <w:rsid w:val="00934C9E"/>
    <w:rsid w:val="00944A9E"/>
    <w:rsid w:val="00951419"/>
    <w:rsid w:val="00985185"/>
    <w:rsid w:val="009A469F"/>
    <w:rsid w:val="009F5240"/>
    <w:rsid w:val="00A11E58"/>
    <w:rsid w:val="00A16EBA"/>
    <w:rsid w:val="00A3447F"/>
    <w:rsid w:val="00A673FC"/>
    <w:rsid w:val="00A80730"/>
    <w:rsid w:val="00A91600"/>
    <w:rsid w:val="00A92C81"/>
    <w:rsid w:val="00AA5229"/>
    <w:rsid w:val="00AF2A03"/>
    <w:rsid w:val="00B82E83"/>
    <w:rsid w:val="00B84F70"/>
    <w:rsid w:val="00BA2940"/>
    <w:rsid w:val="00BB5A52"/>
    <w:rsid w:val="00BC1E9F"/>
    <w:rsid w:val="00C67E03"/>
    <w:rsid w:val="00CA07F3"/>
    <w:rsid w:val="00CB0C0F"/>
    <w:rsid w:val="00CC2CF1"/>
    <w:rsid w:val="00CE68BF"/>
    <w:rsid w:val="00D1018A"/>
    <w:rsid w:val="00D16892"/>
    <w:rsid w:val="00D17719"/>
    <w:rsid w:val="00DB148A"/>
    <w:rsid w:val="00DD73E6"/>
    <w:rsid w:val="00DE0736"/>
    <w:rsid w:val="00DE11CC"/>
    <w:rsid w:val="00DE5977"/>
    <w:rsid w:val="00DF38EB"/>
    <w:rsid w:val="00E063BA"/>
    <w:rsid w:val="00EB7FF6"/>
    <w:rsid w:val="00F51CF3"/>
    <w:rsid w:val="00F84D78"/>
    <w:rsid w:val="00FF1278"/>
    <w:rsid w:val="00FF4FA3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B588"/>
  <w15:chartTrackingRefBased/>
  <w15:docId w15:val="{ADAD4956-60C0-4BA0-A513-889E876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16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6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6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6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197BC58.dotm</Template>
  <TotalTime>9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Qing</dc:creator>
  <cp:keywords/>
  <dc:description/>
  <cp:lastModifiedBy>Wang, Xiao Qing</cp:lastModifiedBy>
  <cp:revision>4</cp:revision>
  <dcterms:created xsi:type="dcterms:W3CDTF">2022-01-25T17:21:00Z</dcterms:created>
  <dcterms:modified xsi:type="dcterms:W3CDTF">2022-01-25T17:29:00Z</dcterms:modified>
</cp:coreProperties>
</file>